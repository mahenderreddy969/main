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8EF64" w14:textId="77777777" w:rsidR="009F5790" w:rsidRPr="001C4D77" w:rsidRDefault="009F5790" w:rsidP="001C1EE2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1C1EE2">
      <w:pPr>
        <w:pStyle w:val="PageTitle"/>
      </w:pPr>
      <w:bookmarkStart w:id="0" w:name="_GoBack"/>
      <w:bookmarkEnd w:id="0"/>
    </w:p>
    <w:p w14:paraId="12D6A4D9" w14:textId="363DCD75" w:rsidR="009F5790" w:rsidRPr="00161C51" w:rsidRDefault="00155339" w:rsidP="001C1EE2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4F7ED659" w14:textId="77777777" w:rsidR="009F5790" w:rsidRPr="009F5790" w:rsidRDefault="009F5790" w:rsidP="001C1EE2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9F5790" w14:paraId="4653EC50" w14:textId="77777777" w:rsidTr="00CB1FDB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4FF1F30A" w14:textId="77777777" w:rsidR="009F5790" w:rsidRPr="009F5790" w:rsidRDefault="009F5790" w:rsidP="001C1EE2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05B741" w14:textId="0DA77149" w:rsidR="009F5790" w:rsidRPr="009F5790" w:rsidRDefault="00246C0A" w:rsidP="001C1EE2">
            <w:r>
              <w:t>PRO_LA</w:t>
            </w:r>
            <w:r w:rsidR="00B32B51">
              <w:t>_01</w:t>
            </w:r>
          </w:p>
        </w:tc>
      </w:tr>
      <w:tr w:rsidR="009F5790" w:rsidRPr="009F5790" w14:paraId="7B1CC0A8" w14:textId="77777777" w:rsidTr="00CB1FDB">
        <w:trPr>
          <w:trHeight w:val="7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1C9D9FA4" w14:textId="77777777" w:rsidR="009F5790" w:rsidRPr="009F5790" w:rsidRDefault="009F5790" w:rsidP="001C1EE2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2239A" w14:textId="68CC6290" w:rsidR="009F5790" w:rsidRPr="009F5790" w:rsidRDefault="009F5790" w:rsidP="001C1EE2">
            <w:r w:rsidRPr="009F5790">
              <w:t> </w:t>
            </w:r>
            <w:r w:rsidR="002902E2">
              <w:t>LEAVE APPLICATION</w:t>
            </w:r>
          </w:p>
        </w:tc>
      </w:tr>
    </w:tbl>
    <w:p w14:paraId="1917D496" w14:textId="77777777" w:rsidR="009F5790" w:rsidRPr="009F5790" w:rsidRDefault="009F5790" w:rsidP="001C1EE2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0A63F4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42433304" w14:textId="77777777" w:rsidR="009F5790" w:rsidRPr="009F5790" w:rsidRDefault="009F5790" w:rsidP="001C1EE2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270906F5" w14:textId="77777777" w:rsidR="009F5790" w:rsidRPr="009F5790" w:rsidRDefault="009F5790" w:rsidP="001C1EE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205CAB10" w14:textId="77777777" w:rsidR="009F5790" w:rsidRPr="009F5790" w:rsidRDefault="009F5790" w:rsidP="001C1EE2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7F60AF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1A981B8B" w:rsidR="009F5790" w:rsidRPr="009F5790" w:rsidRDefault="00246C0A" w:rsidP="001C1EE2">
            <w:r>
              <w:t>Mahender Reddy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606D72CD" w:rsidR="009F5790" w:rsidRPr="009F5790" w:rsidRDefault="002902E2" w:rsidP="001C1EE2"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44F1D91A" w:rsidR="009F5790" w:rsidRPr="009F5790" w:rsidRDefault="009F5790" w:rsidP="001C1EE2">
            <w:r w:rsidRPr="009F5790">
              <w:t> </w:t>
            </w:r>
            <w:r w:rsidR="00B7792E">
              <w:t>21/06/201</w:t>
            </w:r>
            <w:r w:rsidR="002902E2">
              <w:t>8</w:t>
            </w:r>
          </w:p>
        </w:tc>
      </w:tr>
      <w:tr w:rsidR="009F5790" w:rsidRPr="009F5790" w14:paraId="05F5BE02" w14:textId="77777777" w:rsidTr="000A63F4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08C5E270" w14:textId="77777777" w:rsidR="009F5790" w:rsidRPr="009F5790" w:rsidRDefault="009F5790" w:rsidP="001C1EE2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2A8C9351" w14:textId="77777777" w:rsidR="009F5790" w:rsidRPr="009F5790" w:rsidRDefault="009F5790" w:rsidP="001C1EE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6DFC5FD7" w14:textId="77777777" w:rsidR="009F5790" w:rsidRPr="009F5790" w:rsidRDefault="009F5790" w:rsidP="001C1EE2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7F60AF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586570E5" w:rsidR="009F5790" w:rsidRPr="009F5790" w:rsidRDefault="009F5790" w:rsidP="001C1EE2">
            <w:r w:rsidRPr="009F5790">
              <w:t> </w:t>
            </w:r>
            <w:r w:rsidR="00246C0A">
              <w:t>Name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7352E8B" w:rsidR="009F5790" w:rsidRPr="009F5790" w:rsidRDefault="009F5790" w:rsidP="001C1EE2">
            <w:r w:rsidRPr="009F5790">
              <w:t> </w:t>
            </w:r>
            <w:r w:rsidR="00D23459"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9F5790" w:rsidRDefault="009F5790" w:rsidP="001C1EE2">
            <w:r w:rsidRPr="009F5790">
              <w:t> </w:t>
            </w:r>
          </w:p>
        </w:tc>
      </w:tr>
      <w:tr w:rsidR="009F5790" w:rsidRPr="009F5790" w14:paraId="6B3736C0" w14:textId="77777777" w:rsidTr="000A63F4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6B1CA124" w14:textId="77777777" w:rsidR="009F5790" w:rsidRPr="009F5790" w:rsidRDefault="009F5790" w:rsidP="001C1EE2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445ECB6D" w14:textId="77777777" w:rsidR="009F5790" w:rsidRPr="009F5790" w:rsidRDefault="009F5790" w:rsidP="001C1EE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03AEFD47" w14:textId="77777777" w:rsidR="009F5790" w:rsidRPr="009F5790" w:rsidRDefault="009F5790" w:rsidP="001C1EE2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7F60AF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46A8F362" w:rsidR="009F5790" w:rsidRPr="009F5790" w:rsidRDefault="009F5790" w:rsidP="001C1EE2">
            <w:r w:rsidRPr="009F5790">
              <w:t> </w:t>
            </w:r>
            <w:r w:rsidR="00246C0A">
              <w:t>Name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29D76465" w:rsidR="009F5790" w:rsidRPr="009F5790" w:rsidRDefault="009F5790" w:rsidP="001C1EE2">
            <w:r w:rsidRPr="009F5790">
              <w:t> </w:t>
            </w:r>
            <w:r w:rsidR="00D23459"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9F5790" w:rsidRDefault="009F5790" w:rsidP="001C1EE2">
            <w:r w:rsidRPr="009F5790">
              <w:t> </w:t>
            </w:r>
          </w:p>
        </w:tc>
      </w:tr>
      <w:tr w:rsidR="009F5790" w:rsidRPr="009F5790" w14:paraId="12030786" w14:textId="77777777" w:rsidTr="000A63F4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7F2C3FF7" w14:textId="77777777" w:rsidR="009F5790" w:rsidRPr="009F5790" w:rsidRDefault="009F5790" w:rsidP="001C1EE2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1C1EE2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vAlign w:val="center"/>
          </w:tcPr>
          <w:p w14:paraId="6D6D37D0" w14:textId="02362BD6" w:rsidR="009F5790" w:rsidRPr="009F5790" w:rsidRDefault="009F5790" w:rsidP="001C1EE2">
            <w:pPr>
              <w:rPr>
                <w:vanish/>
              </w:rPr>
            </w:pPr>
            <w:r w:rsidRPr="009F5790">
              <w:t>Ve</w:t>
            </w:r>
            <w:r w:rsidR="00155339">
              <w:t>rsion Number of the template:1.1</w:t>
            </w:r>
          </w:p>
        </w:tc>
      </w:tr>
      <w:tr w:rsidR="009F5790" w:rsidRPr="009F5790" w14:paraId="6800FFEA" w14:textId="77777777" w:rsidTr="000A63F4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194454CE" w14:textId="77777777" w:rsidR="009F5790" w:rsidRPr="009F5790" w:rsidRDefault="009F5790" w:rsidP="001C1EE2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44B13A55" w:rsidR="009F5790" w:rsidRPr="009F5790" w:rsidRDefault="00B32B51" w:rsidP="001C1EE2">
            <w:pPr>
              <w:rPr>
                <w:vanish/>
              </w:rPr>
            </w:pPr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6AC378DF" w14:textId="77777777" w:rsidR="009F5790" w:rsidRPr="009F5790" w:rsidRDefault="009F5790" w:rsidP="001C1EE2">
            <w:r w:rsidRPr="009F5790">
              <w:t> </w:t>
            </w:r>
          </w:p>
        </w:tc>
      </w:tr>
    </w:tbl>
    <w:p w14:paraId="0966AC59" w14:textId="77777777" w:rsidR="009F5790" w:rsidRPr="009F5790" w:rsidRDefault="009F5790" w:rsidP="001C1EE2">
      <w:r w:rsidRPr="009F5790">
        <w:br w:type="page"/>
      </w:r>
    </w:p>
    <w:p w14:paraId="42EE7ADE" w14:textId="77777777" w:rsidR="009F5790" w:rsidRPr="009F5790" w:rsidRDefault="009F5790" w:rsidP="001C1EE2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1C1EE2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1C1EE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7F60AF">
        <w:tc>
          <w:tcPr>
            <w:tcW w:w="2808" w:type="dxa"/>
            <w:vAlign w:val="center"/>
          </w:tcPr>
          <w:p w14:paraId="1976D30B" w14:textId="77777777" w:rsidR="009F5790" w:rsidRPr="009F5790" w:rsidRDefault="009F5790" w:rsidP="001C1EE2">
            <w:r w:rsidRPr="009F5790">
              <w:t>Version</w:t>
            </w:r>
          </w:p>
        </w:tc>
        <w:tc>
          <w:tcPr>
            <w:tcW w:w="1620" w:type="dxa"/>
          </w:tcPr>
          <w:p w14:paraId="7E8B01D1" w14:textId="2E93D7B0" w:rsidR="009F5790" w:rsidRPr="009F5790" w:rsidRDefault="00B7792E" w:rsidP="001C1EE2">
            <w:r>
              <w:t>1.0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1C1EE2"/>
        </w:tc>
        <w:tc>
          <w:tcPr>
            <w:tcW w:w="1080" w:type="dxa"/>
          </w:tcPr>
          <w:p w14:paraId="488BB2E9" w14:textId="77777777" w:rsidR="009F5790" w:rsidRPr="009F5790" w:rsidRDefault="009F5790" w:rsidP="001C1EE2"/>
        </w:tc>
        <w:tc>
          <w:tcPr>
            <w:tcW w:w="1080" w:type="dxa"/>
          </w:tcPr>
          <w:p w14:paraId="325B699D" w14:textId="77777777" w:rsidR="009F5790" w:rsidRPr="009F5790" w:rsidRDefault="009F5790" w:rsidP="001C1EE2"/>
        </w:tc>
        <w:tc>
          <w:tcPr>
            <w:tcW w:w="1080" w:type="dxa"/>
          </w:tcPr>
          <w:p w14:paraId="77EF851F" w14:textId="77777777" w:rsidR="009F5790" w:rsidRPr="009F5790" w:rsidRDefault="009F5790" w:rsidP="001C1EE2"/>
        </w:tc>
        <w:tc>
          <w:tcPr>
            <w:tcW w:w="1080" w:type="dxa"/>
          </w:tcPr>
          <w:p w14:paraId="3AD2F557" w14:textId="77777777" w:rsidR="009F5790" w:rsidRPr="009F5790" w:rsidRDefault="009F5790" w:rsidP="001C1EE2"/>
        </w:tc>
      </w:tr>
      <w:tr w:rsidR="009F5790" w:rsidRPr="009F5790" w14:paraId="7EF63984" w14:textId="77777777" w:rsidTr="007F60AF">
        <w:tc>
          <w:tcPr>
            <w:tcW w:w="2808" w:type="dxa"/>
            <w:vAlign w:val="center"/>
          </w:tcPr>
          <w:p w14:paraId="0516B6F4" w14:textId="77777777" w:rsidR="009F5790" w:rsidRPr="009F5790" w:rsidRDefault="009F5790" w:rsidP="001C1EE2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9F5790" w:rsidRDefault="009F5790" w:rsidP="001C1EE2">
            <w:r w:rsidRPr="009F5790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1C1EE2"/>
        </w:tc>
        <w:tc>
          <w:tcPr>
            <w:tcW w:w="1080" w:type="dxa"/>
          </w:tcPr>
          <w:p w14:paraId="3D8D9994" w14:textId="77777777" w:rsidR="009F5790" w:rsidRPr="009F5790" w:rsidRDefault="009F5790" w:rsidP="001C1EE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1C1EE2"/>
        </w:tc>
        <w:tc>
          <w:tcPr>
            <w:tcW w:w="1080" w:type="dxa"/>
          </w:tcPr>
          <w:p w14:paraId="2BE1FC53" w14:textId="77777777" w:rsidR="009F5790" w:rsidRPr="009F5790" w:rsidRDefault="009F5790" w:rsidP="001C1EE2"/>
        </w:tc>
        <w:tc>
          <w:tcPr>
            <w:tcW w:w="1080" w:type="dxa"/>
          </w:tcPr>
          <w:p w14:paraId="1799B660" w14:textId="77777777" w:rsidR="009F5790" w:rsidRPr="009F5790" w:rsidRDefault="009F5790" w:rsidP="001C1EE2"/>
        </w:tc>
      </w:tr>
      <w:tr w:rsidR="009F5790" w:rsidRPr="009F5790" w14:paraId="2BC2A16F" w14:textId="77777777" w:rsidTr="007F60AF">
        <w:tc>
          <w:tcPr>
            <w:tcW w:w="2808" w:type="dxa"/>
            <w:vAlign w:val="center"/>
          </w:tcPr>
          <w:p w14:paraId="47098972" w14:textId="77777777" w:rsidR="009F5790" w:rsidRPr="009F5790" w:rsidRDefault="009F5790" w:rsidP="001C1EE2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9F5790" w:rsidRDefault="009F5790" w:rsidP="001C1EE2">
            <w:r w:rsidRPr="009F5790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1C1EE2"/>
        </w:tc>
        <w:tc>
          <w:tcPr>
            <w:tcW w:w="1080" w:type="dxa"/>
          </w:tcPr>
          <w:p w14:paraId="3645B887" w14:textId="77777777" w:rsidR="009F5790" w:rsidRPr="009F5790" w:rsidRDefault="009F5790" w:rsidP="001C1EE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1C1EE2"/>
        </w:tc>
        <w:tc>
          <w:tcPr>
            <w:tcW w:w="1080" w:type="dxa"/>
          </w:tcPr>
          <w:p w14:paraId="3A64C6EF" w14:textId="77777777" w:rsidR="009F5790" w:rsidRPr="009F5790" w:rsidRDefault="009F5790" w:rsidP="001C1EE2"/>
        </w:tc>
        <w:tc>
          <w:tcPr>
            <w:tcW w:w="1080" w:type="dxa"/>
          </w:tcPr>
          <w:p w14:paraId="47308748" w14:textId="77777777" w:rsidR="009F5790" w:rsidRPr="009F5790" w:rsidRDefault="009F5790" w:rsidP="001C1EE2"/>
        </w:tc>
      </w:tr>
      <w:tr w:rsidR="009F5790" w:rsidRPr="009F5790" w14:paraId="2E56A852" w14:textId="77777777" w:rsidTr="007F60AF">
        <w:tc>
          <w:tcPr>
            <w:tcW w:w="2808" w:type="dxa"/>
          </w:tcPr>
          <w:p w14:paraId="64B7F5B7" w14:textId="77777777" w:rsidR="009F5790" w:rsidRPr="009F5790" w:rsidRDefault="009F5790" w:rsidP="001C1EE2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9F5790" w:rsidRDefault="009F5790" w:rsidP="001C1EE2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1C1EE2"/>
        </w:tc>
        <w:tc>
          <w:tcPr>
            <w:tcW w:w="1080" w:type="dxa"/>
          </w:tcPr>
          <w:p w14:paraId="46558018" w14:textId="77777777" w:rsidR="009F5790" w:rsidRPr="009F5790" w:rsidRDefault="009F5790" w:rsidP="001C1EE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1C1EE2"/>
        </w:tc>
        <w:tc>
          <w:tcPr>
            <w:tcW w:w="1080" w:type="dxa"/>
          </w:tcPr>
          <w:p w14:paraId="3AFC5A5C" w14:textId="77777777" w:rsidR="009F5790" w:rsidRPr="009F5790" w:rsidRDefault="009F5790" w:rsidP="001C1EE2"/>
        </w:tc>
        <w:tc>
          <w:tcPr>
            <w:tcW w:w="1080" w:type="dxa"/>
          </w:tcPr>
          <w:p w14:paraId="7E23613F" w14:textId="77777777" w:rsidR="009F5790" w:rsidRPr="009F5790" w:rsidRDefault="009F5790" w:rsidP="001C1EE2"/>
        </w:tc>
      </w:tr>
      <w:tr w:rsidR="009F5790" w:rsidRPr="009F5790" w14:paraId="307F8A75" w14:textId="77777777" w:rsidTr="007F60AF">
        <w:tc>
          <w:tcPr>
            <w:tcW w:w="2808" w:type="dxa"/>
          </w:tcPr>
          <w:p w14:paraId="4D8423FC" w14:textId="77777777" w:rsidR="009F5790" w:rsidRPr="009F5790" w:rsidRDefault="009F5790" w:rsidP="001C1EE2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9F5790" w:rsidRDefault="009F5790" w:rsidP="001C1EE2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1C1EE2"/>
        </w:tc>
        <w:tc>
          <w:tcPr>
            <w:tcW w:w="1080" w:type="dxa"/>
          </w:tcPr>
          <w:p w14:paraId="4D22E910" w14:textId="77777777" w:rsidR="009F5790" w:rsidRPr="009F5790" w:rsidRDefault="009F5790" w:rsidP="001C1EE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1C1EE2"/>
        </w:tc>
        <w:tc>
          <w:tcPr>
            <w:tcW w:w="1080" w:type="dxa"/>
          </w:tcPr>
          <w:p w14:paraId="6071EC99" w14:textId="77777777" w:rsidR="009F5790" w:rsidRPr="009F5790" w:rsidRDefault="009F5790" w:rsidP="001C1EE2"/>
        </w:tc>
        <w:tc>
          <w:tcPr>
            <w:tcW w:w="1080" w:type="dxa"/>
          </w:tcPr>
          <w:p w14:paraId="0D8E8B38" w14:textId="77777777" w:rsidR="009F5790" w:rsidRPr="009F5790" w:rsidRDefault="009F5790" w:rsidP="001C1EE2"/>
        </w:tc>
      </w:tr>
      <w:tr w:rsidR="009F5790" w:rsidRPr="009F5790" w14:paraId="3EABB1EE" w14:textId="77777777" w:rsidTr="007F60AF">
        <w:tc>
          <w:tcPr>
            <w:tcW w:w="2808" w:type="dxa"/>
          </w:tcPr>
          <w:p w14:paraId="27EF7D4D" w14:textId="77777777" w:rsidR="009F5790" w:rsidRPr="009F5790" w:rsidRDefault="009F5790" w:rsidP="001C1EE2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9F5790" w:rsidRDefault="009F5790" w:rsidP="001C1EE2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1C1EE2"/>
        </w:tc>
        <w:tc>
          <w:tcPr>
            <w:tcW w:w="1080" w:type="dxa"/>
          </w:tcPr>
          <w:p w14:paraId="3BC21E42" w14:textId="77777777" w:rsidR="009F5790" w:rsidRPr="009F5790" w:rsidRDefault="009F5790" w:rsidP="001C1EE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1C1EE2"/>
        </w:tc>
        <w:tc>
          <w:tcPr>
            <w:tcW w:w="1080" w:type="dxa"/>
          </w:tcPr>
          <w:p w14:paraId="718D8944" w14:textId="77777777" w:rsidR="009F5790" w:rsidRPr="009F5790" w:rsidRDefault="009F5790" w:rsidP="001C1EE2"/>
        </w:tc>
        <w:tc>
          <w:tcPr>
            <w:tcW w:w="1080" w:type="dxa"/>
          </w:tcPr>
          <w:p w14:paraId="5DD7E652" w14:textId="77777777" w:rsidR="009F5790" w:rsidRPr="009F5790" w:rsidRDefault="009F5790" w:rsidP="001C1EE2"/>
        </w:tc>
      </w:tr>
      <w:tr w:rsidR="009F5790" w:rsidRPr="009F5790" w14:paraId="5751E9DE" w14:textId="77777777" w:rsidTr="007F60AF">
        <w:tc>
          <w:tcPr>
            <w:tcW w:w="2808" w:type="dxa"/>
          </w:tcPr>
          <w:p w14:paraId="5BD5BEA4" w14:textId="77777777" w:rsidR="009F5790" w:rsidRPr="009F5790" w:rsidRDefault="009F5790" w:rsidP="001C1EE2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1C1EE2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1C1EE2"/>
        </w:tc>
        <w:tc>
          <w:tcPr>
            <w:tcW w:w="1080" w:type="dxa"/>
          </w:tcPr>
          <w:p w14:paraId="161B779E" w14:textId="77777777" w:rsidR="009F5790" w:rsidRPr="009F5790" w:rsidRDefault="009F5790" w:rsidP="001C1EE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1C1EE2"/>
        </w:tc>
        <w:tc>
          <w:tcPr>
            <w:tcW w:w="1080" w:type="dxa"/>
          </w:tcPr>
          <w:p w14:paraId="4BE23196" w14:textId="77777777" w:rsidR="009F5790" w:rsidRPr="009F5790" w:rsidRDefault="009F5790" w:rsidP="001C1EE2"/>
        </w:tc>
        <w:tc>
          <w:tcPr>
            <w:tcW w:w="1080" w:type="dxa"/>
          </w:tcPr>
          <w:p w14:paraId="3F95224E" w14:textId="77777777" w:rsidR="009F5790" w:rsidRPr="009F5790" w:rsidRDefault="009F5790" w:rsidP="001C1EE2"/>
        </w:tc>
      </w:tr>
    </w:tbl>
    <w:p w14:paraId="7C85DA30" w14:textId="77777777" w:rsidR="009F5790" w:rsidRPr="009F5790" w:rsidRDefault="009F5790" w:rsidP="001C1EE2"/>
    <w:p w14:paraId="36105CE6" w14:textId="77777777" w:rsidR="009F5790" w:rsidRPr="009F5790" w:rsidRDefault="009F5790" w:rsidP="001C1EE2"/>
    <w:p w14:paraId="2CC8A7F7" w14:textId="77777777" w:rsidR="009F5790" w:rsidRPr="009F5790" w:rsidRDefault="009F5790" w:rsidP="001C1EE2">
      <w:r w:rsidRPr="009F5790">
        <w:t xml:space="preserve">Disclaimer: </w:t>
      </w:r>
    </w:p>
    <w:p w14:paraId="28E0825A" w14:textId="77777777" w:rsidR="009F5790" w:rsidRPr="009F5790" w:rsidRDefault="009F5790" w:rsidP="001C1EE2"/>
    <w:p w14:paraId="47F58572" w14:textId="6A72F630" w:rsidR="009F5790" w:rsidRPr="009F5790" w:rsidRDefault="009F5790" w:rsidP="001C1EE2">
      <w:r w:rsidRPr="009F5790">
        <w:t>The scope of the project ‘</w:t>
      </w:r>
      <w:r w:rsidR="00B7792E" w:rsidRPr="00B7792E">
        <w:rPr>
          <w:b/>
        </w:rPr>
        <w:t>Leave application</w:t>
      </w:r>
      <w:r w:rsidRPr="00B7792E">
        <w:rPr>
          <w:b/>
        </w:rPr>
        <w:t>’</w:t>
      </w:r>
      <w:r w:rsidRPr="009F5790">
        <w:t xml:space="preserve"> is restricted to the contents of this signed off use case.</w:t>
      </w:r>
      <w:r w:rsidRPr="009F5790">
        <w:br w:type="page"/>
      </w:r>
    </w:p>
    <w:p w14:paraId="310D3C95" w14:textId="4A17F0FF" w:rsidR="009F5790" w:rsidRPr="001C1EE2" w:rsidRDefault="001C1EE2" w:rsidP="001C1EE2">
      <w:pPr>
        <w:rPr>
          <w:b/>
        </w:rPr>
      </w:pPr>
      <w:r>
        <w:lastRenderedPageBreak/>
        <w:t xml:space="preserve">                                                                           </w:t>
      </w:r>
      <w:r w:rsidR="009F5790" w:rsidRPr="001C1EE2">
        <w:rPr>
          <w:b/>
        </w:rPr>
        <w:t>TABLE OF CONTENTS</w:t>
      </w:r>
    </w:p>
    <w:p w14:paraId="63D9F59F" w14:textId="77777777" w:rsidR="009F5790" w:rsidRPr="009F5790" w:rsidRDefault="009F5790" w:rsidP="001C1EE2"/>
    <w:p w14:paraId="3BB0B844" w14:textId="6E28375B" w:rsidR="009F5790" w:rsidRPr="005B3604" w:rsidRDefault="009F5790" w:rsidP="001C1EE2">
      <w:pPr>
        <w:pStyle w:val="TOC1"/>
        <w:rPr>
          <w:b/>
          <w:bCs/>
          <w:iCs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Pr="005B3604">
          <w:rPr>
            <w:rStyle w:val="Hyperlink"/>
          </w:rPr>
          <w:t>1.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Use Case Name: &lt;&lt;Use Case Name&gt;&gt;</w:t>
        </w:r>
        <w:r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14:paraId="0599EAF0" w14:textId="4E156D06" w:rsidR="009F5790" w:rsidRPr="005B3604" w:rsidRDefault="00493226" w:rsidP="001C1EE2">
      <w:pPr>
        <w:pStyle w:val="TOC1"/>
        <w:rPr>
          <w:b/>
          <w:bCs/>
          <w:iCs/>
        </w:rPr>
      </w:pPr>
      <w:hyperlink w:anchor="_Toc302030200" w:history="1">
        <w:r w:rsidR="009F5790" w:rsidRPr="005B3604">
          <w:rPr>
            <w:rStyle w:val="Hyperlink"/>
          </w:rPr>
          <w:t>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Actor(s)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7CD6B1AE" w14:textId="5CEF4796" w:rsidR="009F5790" w:rsidRPr="005B3604" w:rsidRDefault="00493226" w:rsidP="001C1EE2">
      <w:pPr>
        <w:pStyle w:val="TOC1"/>
        <w:rPr>
          <w:b/>
          <w:bCs/>
          <w:iCs/>
        </w:rPr>
      </w:pPr>
      <w:hyperlink w:anchor="_Toc302030201" w:history="1">
        <w:r w:rsidR="009F5790" w:rsidRPr="005B3604">
          <w:rPr>
            <w:rStyle w:val="Hyperlink"/>
          </w:rPr>
          <w:t>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Preconditions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36B5EC4" w14:textId="359DF5CA" w:rsidR="009F5790" w:rsidRPr="005B3604" w:rsidRDefault="00493226" w:rsidP="001C1EE2">
      <w:pPr>
        <w:pStyle w:val="TOC1"/>
        <w:rPr>
          <w:b/>
          <w:bCs/>
          <w:iCs/>
        </w:rPr>
      </w:pPr>
      <w:hyperlink w:anchor="_Toc302030202" w:history="1">
        <w:r w:rsidR="009F5790" w:rsidRPr="005B3604">
          <w:rPr>
            <w:rStyle w:val="Hyperlink"/>
          </w:rPr>
          <w:t>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Flow of Events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91F5719" w14:textId="74A2E0B3" w:rsidR="009F5790" w:rsidRPr="005B3604" w:rsidRDefault="00493226" w:rsidP="001C1EE2">
      <w:pPr>
        <w:pStyle w:val="TOC2"/>
        <w:rPr>
          <w:bCs/>
        </w:rPr>
      </w:pPr>
      <w:hyperlink w:anchor="_Toc302030203" w:history="1">
        <w:r w:rsidR="009F5790" w:rsidRPr="005B3604">
          <w:rPr>
            <w:rStyle w:val="Hyperlink"/>
          </w:rPr>
          <w:t>4.1  Basic Flow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225D4861" w14:textId="4C19AB3B" w:rsidR="009F5790" w:rsidRPr="005B3604" w:rsidRDefault="00493226" w:rsidP="001C1EE2">
      <w:pPr>
        <w:pStyle w:val="TOC2"/>
        <w:rPr>
          <w:bCs/>
        </w:rPr>
      </w:pPr>
      <w:hyperlink w:anchor="_Toc302030204" w:history="1">
        <w:r w:rsidR="009F5790" w:rsidRPr="005B3604">
          <w:rPr>
            <w:rStyle w:val="Hyperlink"/>
          </w:rPr>
          <w:t>4.2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Alternative Flows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6FAE7319" w14:textId="5B60845A" w:rsidR="009F5790" w:rsidRPr="005B3604" w:rsidRDefault="00493226" w:rsidP="001C1EE2">
      <w:pPr>
        <w:pStyle w:val="TOC2"/>
        <w:rPr>
          <w:bCs/>
        </w:rPr>
      </w:pPr>
      <w:hyperlink w:anchor="_Toc302030205" w:history="1">
        <w:r w:rsidR="009F5790" w:rsidRPr="005B3604">
          <w:rPr>
            <w:rStyle w:val="Hyperlink"/>
          </w:rPr>
          <w:t>4.2.1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Alternate Flow 1</w:t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12827953" w14:textId="7556457E" w:rsidR="009F5790" w:rsidRPr="005B3604" w:rsidRDefault="00493226" w:rsidP="001C1EE2">
      <w:pPr>
        <w:pStyle w:val="TOC2"/>
        <w:rPr>
          <w:bCs/>
        </w:rPr>
      </w:pPr>
      <w:hyperlink w:anchor="_Toc302030206" w:history="1">
        <w:r w:rsidR="009F5790" w:rsidRPr="005B3604">
          <w:rPr>
            <w:rStyle w:val="Hyperlink"/>
          </w:rPr>
          <w:t>4.3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Flows</w:t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32752691" w14:textId="62663F20" w:rsidR="009F5790" w:rsidRPr="005B3604" w:rsidRDefault="00493226" w:rsidP="001C1EE2">
      <w:pPr>
        <w:pStyle w:val="TOC2"/>
        <w:rPr>
          <w:bCs/>
        </w:rPr>
      </w:pPr>
      <w:hyperlink w:anchor="_Toc302030207" w:history="1">
        <w:r w:rsidR="009F5790" w:rsidRPr="005B3604">
          <w:rPr>
            <w:rStyle w:val="Hyperlink"/>
          </w:rPr>
          <w:t>4.3.1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 1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5355521B" w14:textId="3F890A82" w:rsidR="009F5790" w:rsidRPr="005B3604" w:rsidRDefault="00493226" w:rsidP="001C1EE2">
      <w:pPr>
        <w:pStyle w:val="TOC1"/>
        <w:rPr>
          <w:b/>
          <w:bCs/>
          <w:iCs/>
        </w:rPr>
      </w:pPr>
      <w:hyperlink w:anchor="_Toc302030208" w:history="1">
        <w:r w:rsidR="009F5790" w:rsidRPr="005B3604">
          <w:rPr>
            <w:rStyle w:val="Hyperlink"/>
          </w:rPr>
          <w:t>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Post Conditions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0B3BAFF3" w14:textId="15F71362" w:rsidR="009F5790" w:rsidRPr="005B3604" w:rsidRDefault="00493226" w:rsidP="001C1EE2">
      <w:pPr>
        <w:pStyle w:val="TOC1"/>
        <w:rPr>
          <w:b/>
          <w:bCs/>
          <w:iCs/>
        </w:rPr>
      </w:pPr>
      <w:hyperlink w:anchor="_Toc302030209" w:history="1">
        <w:r w:rsidR="009F5790" w:rsidRPr="005B3604">
          <w:rPr>
            <w:rStyle w:val="Hyperlink"/>
          </w:rPr>
          <w:t>6.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Special Requirements</w:t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0BD9C476" w14:textId="6A0EDEC0" w:rsidR="009F5790" w:rsidRPr="005B3604" w:rsidRDefault="00493226" w:rsidP="001C1EE2">
      <w:pPr>
        <w:pStyle w:val="TOC1"/>
        <w:rPr>
          <w:b/>
          <w:bCs/>
          <w:iCs/>
        </w:rPr>
      </w:pPr>
      <w:hyperlink w:anchor="_Toc302030210" w:history="1">
        <w:r w:rsidR="009F5790" w:rsidRPr="005B3604">
          <w:rPr>
            <w:rStyle w:val="Hyperlink"/>
          </w:rPr>
          <w:t>7.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Extension Points</w:t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3C52ABC6" w14:textId="0FA7B61C" w:rsidR="009F5790" w:rsidRPr="005B3604" w:rsidRDefault="00493226" w:rsidP="001C1EE2">
      <w:pPr>
        <w:pStyle w:val="TOC2"/>
        <w:rPr>
          <w:bCs/>
        </w:rPr>
      </w:pPr>
      <w:hyperlink w:anchor="_Toc302030211" w:history="1">
        <w:r w:rsidR="009F5790" w:rsidRPr="005B3604">
          <w:rPr>
            <w:rStyle w:val="Hyperlink"/>
          </w:rPr>
          <w:t>&lt;Name of extension point&gt;</w:t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A949AA7" w14:textId="2CA22A5E" w:rsidR="009F5790" w:rsidRPr="005B3604" w:rsidRDefault="00493226" w:rsidP="001C1EE2">
      <w:pPr>
        <w:pStyle w:val="TOC1"/>
        <w:rPr>
          <w:b/>
          <w:bCs/>
          <w:iCs/>
        </w:rPr>
      </w:pPr>
      <w:hyperlink w:anchor="_Toc302030212" w:history="1">
        <w:r w:rsidR="009F5790" w:rsidRPr="005B3604">
          <w:rPr>
            <w:rStyle w:val="Hyperlink"/>
          </w:rPr>
          <w:t>8.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Business Rules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1FDDCB3" w14:textId="2ABA0DC6" w:rsidR="009F5790" w:rsidRPr="005B3604" w:rsidRDefault="00493226" w:rsidP="001C1EE2">
      <w:pPr>
        <w:pStyle w:val="TOC1"/>
        <w:rPr>
          <w:b/>
          <w:bCs/>
          <w:iCs/>
        </w:rPr>
      </w:pPr>
      <w:hyperlink w:anchor="_Toc302030213" w:history="1">
        <w:r w:rsidR="009F5790" w:rsidRPr="005B3604">
          <w:rPr>
            <w:rStyle w:val="Hyperlink"/>
          </w:rPr>
          <w:t>9.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Diagrams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4308854F" w14:textId="4DF59854" w:rsidR="009F5790" w:rsidRPr="005B3604" w:rsidRDefault="00493226" w:rsidP="001C1EE2">
      <w:pPr>
        <w:pStyle w:val="TOC2"/>
        <w:rPr>
          <w:bCs/>
        </w:rPr>
      </w:pPr>
      <w:hyperlink w:anchor="_Toc302030214" w:history="1">
        <w:r w:rsidR="009F5790" w:rsidRPr="005B3604">
          <w:rPr>
            <w:rStyle w:val="Hyperlink"/>
          </w:rPr>
          <w:t>Use Case Diagram</w:t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38EF1013" w14:textId="302D0AA2" w:rsidR="009F5790" w:rsidRPr="005B3604" w:rsidRDefault="00493226" w:rsidP="001C1EE2">
      <w:pPr>
        <w:pStyle w:val="TOC2"/>
        <w:rPr>
          <w:bCs/>
        </w:rPr>
      </w:pPr>
      <w:hyperlink w:anchor="_Toc302030215" w:history="1">
        <w:r w:rsidR="009F5790" w:rsidRPr="005B3604">
          <w:rPr>
            <w:rStyle w:val="Hyperlink"/>
          </w:rPr>
          <w:t>Activity Diagram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9</w:t>
        </w:r>
        <w:r w:rsidR="009F5790" w:rsidRPr="005B3604">
          <w:rPr>
            <w:webHidden/>
          </w:rPr>
          <w:fldChar w:fldCharType="end"/>
        </w:r>
      </w:hyperlink>
    </w:p>
    <w:p w14:paraId="464883B7" w14:textId="40E139F5" w:rsidR="009F5790" w:rsidRPr="005B3604" w:rsidRDefault="00493226" w:rsidP="001C1EE2">
      <w:pPr>
        <w:pStyle w:val="TOC1"/>
        <w:rPr>
          <w:b/>
          <w:bCs/>
          <w:iCs/>
        </w:rPr>
      </w:pPr>
      <w:hyperlink w:anchor="_Toc302030216" w:history="1">
        <w:r w:rsidR="009F5790" w:rsidRPr="005B3604">
          <w:rPr>
            <w:rStyle w:val="Hyperlink"/>
          </w:rPr>
          <w:t>10.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Scenarios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6F1E303" w14:textId="1CB40C0E" w:rsidR="009F5790" w:rsidRPr="005B3604" w:rsidRDefault="00493226" w:rsidP="001C1EE2">
      <w:pPr>
        <w:pStyle w:val="TOC2"/>
        <w:rPr>
          <w:bCs/>
        </w:rPr>
      </w:pPr>
      <w:hyperlink w:anchor="_Toc302030217" w:history="1">
        <w:r w:rsidR="009F5790" w:rsidRPr="005B3604">
          <w:rPr>
            <w:rStyle w:val="Hyperlink"/>
          </w:rPr>
          <w:t>Success Scenarios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89EDAA1" w14:textId="284A4241" w:rsidR="009F5790" w:rsidRPr="005B3604" w:rsidRDefault="00493226" w:rsidP="001C1EE2">
      <w:pPr>
        <w:pStyle w:val="TOC2"/>
        <w:rPr>
          <w:bCs/>
        </w:rPr>
      </w:pPr>
      <w:hyperlink w:anchor="_Toc302030218" w:history="1">
        <w:r w:rsidR="009F5790" w:rsidRPr="005B3604">
          <w:rPr>
            <w:rStyle w:val="Hyperlink"/>
          </w:rPr>
          <w:t>Failure Scenarios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31364BF3" w14:textId="7AFDF908" w:rsidR="009F5790" w:rsidRPr="005B3604" w:rsidRDefault="00493226" w:rsidP="001C1EE2">
      <w:pPr>
        <w:pStyle w:val="TOC1"/>
        <w:rPr>
          <w:b/>
          <w:bCs/>
          <w:iCs/>
        </w:rPr>
      </w:pPr>
      <w:hyperlink w:anchor="_Toc302030219" w:history="1">
        <w:r w:rsidR="009F5790" w:rsidRPr="005B3604">
          <w:rPr>
            <w:rStyle w:val="Hyperlink"/>
          </w:rPr>
          <w:t>11.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Issues</w:t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0B0C6D9E" w14:textId="58370C40" w:rsidR="009F5790" w:rsidRPr="005B3604" w:rsidRDefault="00493226" w:rsidP="001C1EE2">
      <w:pPr>
        <w:pStyle w:val="TOC1"/>
        <w:rPr>
          <w:b/>
          <w:bCs/>
          <w:iCs/>
        </w:rPr>
      </w:pPr>
      <w:hyperlink w:anchor="_Toc302030220" w:history="1">
        <w:r w:rsidR="009F5790" w:rsidRPr="005B3604">
          <w:rPr>
            <w:rStyle w:val="Hyperlink"/>
          </w:rPr>
          <w:t>12.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UI Specifications</w:t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76D5ECAF" w14:textId="08A30325" w:rsidR="009F5790" w:rsidRPr="005B3604" w:rsidRDefault="00493226" w:rsidP="001C1EE2">
      <w:pPr>
        <w:pStyle w:val="TOC1"/>
        <w:rPr>
          <w:b/>
          <w:bCs/>
          <w:iCs/>
        </w:rPr>
      </w:pPr>
      <w:hyperlink w:anchor="_Toc302030221" w:history="1">
        <w:r w:rsidR="009F5790" w:rsidRPr="005B3604">
          <w:rPr>
            <w:rStyle w:val="Hyperlink"/>
          </w:rPr>
          <w:t>13.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Inter System Dependencies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7E5EED0" w14:textId="638EFA97" w:rsidR="009F5790" w:rsidRPr="005B3604" w:rsidRDefault="00493226" w:rsidP="001C1EE2">
      <w:pPr>
        <w:pStyle w:val="TOC1"/>
        <w:rPr>
          <w:b/>
          <w:bCs/>
          <w:iCs/>
        </w:rPr>
      </w:pPr>
      <w:hyperlink w:anchor="_Toc302030222" w:history="1">
        <w:r w:rsidR="009F5790" w:rsidRPr="005B3604">
          <w:rPr>
            <w:rStyle w:val="Hyperlink"/>
          </w:rPr>
          <w:t>14.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Integration with an already existing System of the &lt;&lt;Customer&gt;&gt;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1B0750FF" w14:textId="77777777" w:rsidR="009F5790" w:rsidRPr="009F5790" w:rsidRDefault="00493226" w:rsidP="001C1EE2">
      <w:pPr>
        <w:pStyle w:val="TOC1"/>
        <w:rPr>
          <w:rStyle w:val="Hyperlink"/>
        </w:rPr>
      </w:pPr>
      <w:hyperlink w:anchor="_Toc302030223" w:history="1">
        <w:r w:rsidR="009F5790" w:rsidRPr="005B3604">
          <w:rPr>
            <w:rStyle w:val="Hyperlink"/>
          </w:rPr>
          <w:t>15.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Assumptions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2BAF94B" w14:textId="662AEF58" w:rsidR="009F5790" w:rsidRPr="005B3604" w:rsidRDefault="009F5790" w:rsidP="001C1EE2">
      <w:r w:rsidRPr="005B3604">
        <w:t>REVISION HISTORY OF THE WORK PRODUCT…………………………….. ..</w:t>
      </w:r>
      <w:r w:rsidR="001C1EE2">
        <w:tab/>
      </w:r>
      <w:r w:rsidR="001C1EE2">
        <w:tab/>
      </w:r>
      <w:r w:rsidR="001C1EE2">
        <w:tab/>
      </w:r>
      <w:r w:rsidR="001C1EE2">
        <w:tab/>
      </w:r>
      <w:r w:rsidRPr="005B3604">
        <w:t xml:space="preserve"> 12</w:t>
      </w:r>
    </w:p>
    <w:p w14:paraId="7E2C14EE" w14:textId="2EB7304C" w:rsidR="001C1EE2" w:rsidRDefault="009F5790" w:rsidP="001C1EE2">
      <w:r w:rsidRPr="00F42082">
        <w:fldChar w:fldCharType="end"/>
      </w:r>
      <w:bookmarkStart w:id="1" w:name="_Toc144299909"/>
      <w:bookmarkStart w:id="2" w:name="_Toc145124997"/>
    </w:p>
    <w:p w14:paraId="558C3901" w14:textId="77777777" w:rsidR="009F5790" w:rsidRPr="009F5790" w:rsidRDefault="009F5790" w:rsidP="001C1EE2">
      <w:pPr>
        <w:pStyle w:val="StyleHeading1H1Mainheading1Heading1Heading10Head1h1Sec"/>
      </w:pPr>
      <w:r w:rsidRPr="001C1EE2">
        <w:br w:type="page"/>
      </w:r>
      <w:bookmarkStart w:id="3" w:name="_Toc165439502"/>
      <w:bookmarkStart w:id="4" w:name="_Toc186019611"/>
      <w:bookmarkStart w:id="5" w:name="_Toc302030199"/>
      <w:r w:rsidRPr="009F5790">
        <w:lastRenderedPageBreak/>
        <w:t xml:space="preserve">Use Case Name: </w:t>
      </w:r>
      <w:bookmarkEnd w:id="1"/>
      <w:bookmarkEnd w:id="2"/>
      <w:bookmarkEnd w:id="3"/>
      <w:bookmarkEnd w:id="4"/>
      <w:bookmarkEnd w:id="5"/>
      <w:r w:rsidR="00B7792E">
        <w:t>LEAVE APPLICATION</w:t>
      </w:r>
    </w:p>
    <w:p w14:paraId="615B5306" w14:textId="303F093E" w:rsidR="009F5790" w:rsidRPr="009F5790" w:rsidRDefault="009F5790" w:rsidP="001C1EE2">
      <w:pPr>
        <w:pStyle w:val="BodyText"/>
      </w:pPr>
      <w:r w:rsidRPr="009F5790">
        <w:rPr>
          <w:b/>
        </w:rPr>
        <w:t xml:space="preserve">Use Case ID: </w:t>
      </w:r>
      <w:r w:rsidR="00BA24A0">
        <w:t>LEAVEAPPLI</w:t>
      </w:r>
      <w:r w:rsidR="00580497">
        <w:t>C</w:t>
      </w:r>
      <w:r w:rsidR="000A63F4">
        <w:t>ATION_01</w:t>
      </w:r>
    </w:p>
    <w:p w14:paraId="078CF40F" w14:textId="77777777" w:rsidR="009F5790" w:rsidRPr="009F5790" w:rsidRDefault="009F5790" w:rsidP="001C1EE2">
      <w:pPr>
        <w:pStyle w:val="BodyText"/>
      </w:pPr>
    </w:p>
    <w:p w14:paraId="457BA5FC" w14:textId="68099BB1" w:rsidR="009F5790" w:rsidRPr="009F5790" w:rsidRDefault="009F5790" w:rsidP="001C1EE2">
      <w:r w:rsidRPr="009F5790">
        <w:rPr>
          <w:b/>
        </w:rPr>
        <w:t>Brief Description:</w:t>
      </w:r>
      <w:r w:rsidR="00BA24A0">
        <w:t xml:space="preserve"> This </w:t>
      </w:r>
      <w:r w:rsidR="004B0BF8">
        <w:t xml:space="preserve">Use case here describes about the process by which employees of the company can apply for </w:t>
      </w:r>
      <w:proofErr w:type="gramStart"/>
      <w:r w:rsidR="004B0BF8">
        <w:t>leave(</w:t>
      </w:r>
      <w:proofErr w:type="gramEnd"/>
      <w:r w:rsidR="004B0BF8">
        <w:t>1/2 day or more)</w:t>
      </w:r>
    </w:p>
    <w:p w14:paraId="339B99C7" w14:textId="77777777" w:rsidR="009F5790" w:rsidRPr="009F5790" w:rsidRDefault="009F5790" w:rsidP="001C1EE2"/>
    <w:p w14:paraId="736729FA" w14:textId="77777777" w:rsidR="009F5790" w:rsidRPr="009F5790" w:rsidRDefault="009F5790" w:rsidP="001C1EE2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302030200"/>
      <w:r w:rsidRPr="009F5790">
        <w:t>Actor(s)</w:t>
      </w:r>
      <w:bookmarkEnd w:id="6"/>
      <w:bookmarkEnd w:id="7"/>
      <w:bookmarkEnd w:id="8"/>
      <w:bookmarkEnd w:id="9"/>
      <w:bookmarkEnd w:id="10"/>
    </w:p>
    <w:p w14:paraId="36379E54" w14:textId="6225F779" w:rsidR="009F5790" w:rsidRDefault="004B0BF8" w:rsidP="001C1EE2">
      <w:pPr>
        <w:pStyle w:val="ListParagraph"/>
        <w:numPr>
          <w:ilvl w:val="0"/>
          <w:numId w:val="10"/>
        </w:numPr>
      </w:pPr>
      <w:r>
        <w:t>EMPLOYEE</w:t>
      </w:r>
      <w:r w:rsidR="009F5790" w:rsidRPr="009F5790">
        <w:t xml:space="preserve"> </w:t>
      </w:r>
    </w:p>
    <w:p w14:paraId="6593B898" w14:textId="77777777" w:rsidR="001C1EE2" w:rsidRPr="009F5790" w:rsidRDefault="001C1EE2" w:rsidP="001C1EE2">
      <w:pPr>
        <w:ind w:left="360"/>
      </w:pPr>
    </w:p>
    <w:p w14:paraId="0EC1C799" w14:textId="77777777" w:rsidR="009F5790" w:rsidRPr="009F5790" w:rsidRDefault="009F5790" w:rsidP="001C1EE2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302030201"/>
      <w:r w:rsidRPr="009F5790">
        <w:t>Preconditions</w:t>
      </w:r>
      <w:bookmarkEnd w:id="11"/>
      <w:bookmarkEnd w:id="12"/>
      <w:bookmarkEnd w:id="13"/>
      <w:bookmarkEnd w:id="14"/>
      <w:bookmarkEnd w:id="15"/>
    </w:p>
    <w:p w14:paraId="5FFC8CDC" w14:textId="6A4B0B80" w:rsidR="009F5790" w:rsidRDefault="004B0BF8" w:rsidP="001C1EE2">
      <w:pPr>
        <w:pStyle w:val="BodyText3"/>
        <w:numPr>
          <w:ilvl w:val="0"/>
          <w:numId w:val="11"/>
        </w:numPr>
      </w:pPr>
      <w:r>
        <w:t>The employee will be th</w:t>
      </w:r>
      <w:r w:rsidR="00C94E7A">
        <w:t>e registered user of the process</w:t>
      </w:r>
      <w:r>
        <w:t>.</w:t>
      </w:r>
    </w:p>
    <w:p w14:paraId="5CB4FEB1" w14:textId="22CD066B" w:rsidR="004B0BF8" w:rsidRDefault="00C94E7A" w:rsidP="001C1EE2">
      <w:pPr>
        <w:pStyle w:val="BodyText3"/>
        <w:numPr>
          <w:ilvl w:val="0"/>
          <w:numId w:val="11"/>
        </w:numPr>
      </w:pPr>
      <w:r>
        <w:t>Employee should access to Company’s Intranet.</w:t>
      </w:r>
    </w:p>
    <w:p w14:paraId="3839F732" w14:textId="2E7BF4C3" w:rsidR="00C94E7A" w:rsidRPr="009F5790" w:rsidRDefault="00C94E7A" w:rsidP="001C1EE2">
      <w:pPr>
        <w:pStyle w:val="BodyText3"/>
        <w:numPr>
          <w:ilvl w:val="0"/>
          <w:numId w:val="11"/>
        </w:numPr>
      </w:pPr>
      <w:r>
        <w:t>The leave balance should be available for the employee before requesting.</w:t>
      </w:r>
    </w:p>
    <w:p w14:paraId="76B4CB6E" w14:textId="77777777" w:rsidR="009F5790" w:rsidRPr="009F5790" w:rsidRDefault="009F5790" w:rsidP="001C1EE2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302030202"/>
      <w:r w:rsidRPr="009F5790">
        <w:t>Flow of Events</w:t>
      </w:r>
      <w:bookmarkEnd w:id="16"/>
      <w:bookmarkEnd w:id="17"/>
      <w:bookmarkEnd w:id="18"/>
      <w:bookmarkEnd w:id="19"/>
      <w:bookmarkEnd w:id="20"/>
    </w:p>
    <w:p w14:paraId="10ED304D" w14:textId="77777777" w:rsidR="009F5790" w:rsidRPr="001C4D77" w:rsidRDefault="009F5790" w:rsidP="001C1EE2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302030203"/>
      <w:proofErr w:type="gramStart"/>
      <w:r w:rsidRPr="001C4D77">
        <w:t>4.1  Basic</w:t>
      </w:r>
      <w:proofErr w:type="gramEnd"/>
      <w:r w:rsidRPr="001C4D77">
        <w:t xml:space="preserve"> Flow</w:t>
      </w:r>
      <w:bookmarkEnd w:id="21"/>
      <w:bookmarkEnd w:id="22"/>
      <w:bookmarkEnd w:id="23"/>
      <w:bookmarkEnd w:id="24"/>
      <w:bookmarkEnd w:id="25"/>
      <w:bookmarkEnd w:id="26"/>
    </w:p>
    <w:p w14:paraId="6C2F5994" w14:textId="77777777" w:rsidR="00B32B51" w:rsidRPr="0033151B" w:rsidRDefault="00B32B51" w:rsidP="001C1EE2">
      <w:pPr>
        <w:pStyle w:val="StyleHeading2Sub-headingH2ChapterNumberAppendixLetterchnh"/>
      </w:pPr>
      <w:bookmarkStart w:id="27" w:name="_Toc435191817"/>
      <w:r>
        <w:t>4.1.1</w:t>
      </w:r>
      <w:r>
        <w:tab/>
      </w:r>
      <w:r w:rsidRPr="0033151B">
        <w:t xml:space="preserve">Name: SUCCESSFUL APPLICATION FOR </w:t>
      </w:r>
      <w:r>
        <w:t xml:space="preserve">½ </w:t>
      </w:r>
      <w:r w:rsidRPr="0033151B">
        <w:t>DAY LEAVE</w:t>
      </w:r>
      <w:bookmarkEnd w:id="27"/>
    </w:p>
    <w:p w14:paraId="6F8C7BC6" w14:textId="77777777" w:rsidR="00B32B51" w:rsidRDefault="00B32B51" w:rsidP="001C1EE2"/>
    <w:p w14:paraId="7B754241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User accesses Intranet.</w:t>
      </w:r>
    </w:p>
    <w:p w14:paraId="5C7BA408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User clicks on Employee Corner.</w:t>
      </w:r>
    </w:p>
    <w:p w14:paraId="0E50C0D1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User clicks on Attendance System.</w:t>
      </w:r>
    </w:p>
    <w:p w14:paraId="4B01D9B5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User selects Leave Application.</w:t>
      </w:r>
    </w:p>
    <w:p w14:paraId="2109CF0B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User selects Start Date of leave from the Calendar</w:t>
      </w:r>
    </w:p>
    <w:p w14:paraId="1058AE1E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User chooses the Half-Day check box in start date.</w:t>
      </w:r>
    </w:p>
    <w:p w14:paraId="351C7590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User selects the first session for half day.</w:t>
      </w:r>
    </w:p>
    <w:p w14:paraId="1FD6E5CA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User selects End Date same as Start Date.</w:t>
      </w:r>
    </w:p>
    <w:p w14:paraId="123A2D02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User selects Type of Leave</w:t>
      </w:r>
    </w:p>
    <w:p w14:paraId="5CDD6929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User enters the reason for leave.</w:t>
      </w:r>
    </w:p>
    <w:p w14:paraId="35183604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User clicks Submit button to submit leave application.</w:t>
      </w:r>
    </w:p>
    <w:p w14:paraId="7CDD1569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lastRenderedPageBreak/>
        <w:t>System validates the details</w:t>
      </w:r>
    </w:p>
    <w:p w14:paraId="488B54CE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System submits the leave request for approval.</w:t>
      </w:r>
    </w:p>
    <w:p w14:paraId="0DF5857C" w14:textId="77777777" w:rsidR="009F5790" w:rsidRPr="009F5790" w:rsidRDefault="009F5790" w:rsidP="001C1EE2"/>
    <w:p w14:paraId="1F0EAD75" w14:textId="77777777" w:rsidR="009F5790" w:rsidRPr="009F5790" w:rsidRDefault="009F5790" w:rsidP="001C1EE2"/>
    <w:p w14:paraId="08F058DD" w14:textId="77777777" w:rsidR="009F5790" w:rsidRPr="009F5790" w:rsidRDefault="009F5790" w:rsidP="001C1EE2">
      <w:pPr>
        <w:pStyle w:val="CommentText"/>
      </w:pPr>
    </w:p>
    <w:p w14:paraId="078DBFF3" w14:textId="77777777" w:rsidR="009F5790" w:rsidRPr="009F5790" w:rsidRDefault="009F5790" w:rsidP="001C1EE2">
      <w:pPr>
        <w:pStyle w:val="StyleHeading2Sub-headingH2ChapterNumberAppendixLetterchnh"/>
        <w:numPr>
          <w:ilvl w:val="1"/>
          <w:numId w:val="9"/>
        </w:numPr>
      </w:pPr>
      <w:bookmarkStart w:id="28" w:name="_Toc141844799"/>
      <w:bookmarkStart w:id="29" w:name="_Toc143500966"/>
      <w:bookmarkStart w:id="30" w:name="_Toc144299914"/>
      <w:bookmarkStart w:id="31" w:name="_Toc145125002"/>
      <w:bookmarkStart w:id="32" w:name="_Toc165439507"/>
      <w:bookmarkStart w:id="33" w:name="_Toc186019616"/>
      <w:bookmarkStart w:id="34" w:name="_Toc216505520"/>
      <w:r w:rsidRPr="009F5790">
        <w:t xml:space="preserve"> </w:t>
      </w:r>
      <w:bookmarkStart w:id="35" w:name="_Toc302030204"/>
      <w:r w:rsidRPr="009F5790">
        <w:t>Alternative Flow</w:t>
      </w:r>
      <w:bookmarkEnd w:id="28"/>
      <w:bookmarkEnd w:id="29"/>
      <w:bookmarkEnd w:id="30"/>
      <w:r w:rsidRPr="009F5790">
        <w:t>s</w:t>
      </w:r>
      <w:bookmarkEnd w:id="31"/>
      <w:bookmarkEnd w:id="32"/>
      <w:bookmarkEnd w:id="33"/>
      <w:bookmarkEnd w:id="34"/>
      <w:bookmarkEnd w:id="35"/>
    </w:p>
    <w:p w14:paraId="64098074" w14:textId="77777777" w:rsidR="009F5790" w:rsidRPr="009F5790" w:rsidRDefault="009F5790" w:rsidP="001C1EE2">
      <w:pPr>
        <w:pStyle w:val="infoblue"/>
      </w:pPr>
    </w:p>
    <w:p w14:paraId="2E79054F" w14:textId="77777777" w:rsidR="00B32B51" w:rsidRPr="00CB320F" w:rsidRDefault="00B32B51" w:rsidP="001C1EE2">
      <w:pPr>
        <w:pStyle w:val="StyleHeading2Sub-headingH2ChapterNumberAppendixLetterchnh"/>
        <w:numPr>
          <w:ilvl w:val="2"/>
          <w:numId w:val="8"/>
        </w:numPr>
      </w:pPr>
      <w:bookmarkStart w:id="36" w:name="_Toc435191819"/>
      <w:r w:rsidRPr="00CB320F">
        <w:t>Alternate Flow 1</w:t>
      </w:r>
      <w:bookmarkEnd w:id="36"/>
      <w:r>
        <w:t xml:space="preserve"> : ½ DAY LEAVE FROM END DATE</w:t>
      </w:r>
    </w:p>
    <w:p w14:paraId="5AAAE4A8" w14:textId="77777777" w:rsidR="00B32B51" w:rsidRPr="00CB320F" w:rsidRDefault="00B32B51" w:rsidP="001C1EE2">
      <w:pPr>
        <w:pStyle w:val="StyleHeading2Sub-headingH2ChapterNumberAppendixLetterchnh"/>
      </w:pPr>
    </w:p>
    <w:p w14:paraId="6912E13D" w14:textId="77777777" w:rsidR="00B32B51" w:rsidRPr="00CB320F" w:rsidRDefault="00B32B51" w:rsidP="001C1EE2"/>
    <w:p w14:paraId="1457C3B2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User accesses Intranet.</w:t>
      </w:r>
    </w:p>
    <w:p w14:paraId="05FB31AD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User clicks on Employee Corner.</w:t>
      </w:r>
    </w:p>
    <w:p w14:paraId="10AD5B32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User clicks on Attendance System.</w:t>
      </w:r>
    </w:p>
    <w:p w14:paraId="65903A1E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User selects Leave Application.</w:t>
      </w:r>
    </w:p>
    <w:p w14:paraId="69129080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User selects Start Date of leave from the Calendar</w:t>
      </w:r>
    </w:p>
    <w:p w14:paraId="083E6528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User chooses the Half-Day check box in end date.</w:t>
      </w:r>
    </w:p>
    <w:p w14:paraId="5CBB5D29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User select the session for half day in end date.</w:t>
      </w:r>
    </w:p>
    <w:p w14:paraId="1AF1DF7D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User selects End Date same as Start Date.</w:t>
      </w:r>
    </w:p>
    <w:p w14:paraId="4C177FF9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User selects Type of Leave</w:t>
      </w:r>
    </w:p>
    <w:p w14:paraId="3C954AD3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User enters the reason for leave.</w:t>
      </w:r>
    </w:p>
    <w:p w14:paraId="4664528D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User clicks on submit button to submit leave application.</w:t>
      </w:r>
    </w:p>
    <w:p w14:paraId="11BFB328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System validates the details</w:t>
      </w:r>
    </w:p>
    <w:p w14:paraId="0248C766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System submits the leave request for approval.</w:t>
      </w:r>
    </w:p>
    <w:p w14:paraId="3963E921" w14:textId="77777777" w:rsidR="00B32B51" w:rsidRDefault="00B32B51" w:rsidP="001C1EE2"/>
    <w:p w14:paraId="48F360A4" w14:textId="77777777" w:rsidR="00B32B51" w:rsidRDefault="00B32B51" w:rsidP="001C1EE2"/>
    <w:p w14:paraId="26DFA191" w14:textId="77777777" w:rsidR="00B32B51" w:rsidRPr="00CB320F" w:rsidRDefault="00B32B51" w:rsidP="001C1EE2">
      <w:pPr>
        <w:pStyle w:val="StyleHeading2Sub-headingH2ChapterNumberAppendixLetterchnh"/>
        <w:numPr>
          <w:ilvl w:val="2"/>
          <w:numId w:val="8"/>
        </w:numPr>
      </w:pPr>
      <w:bookmarkStart w:id="37" w:name="_Toc435191820"/>
      <w:r>
        <w:t>Alternate Flow 2</w:t>
      </w:r>
      <w:bookmarkEnd w:id="37"/>
      <w:r>
        <w:t xml:space="preserve"> : 1 OR  MORE DAYS’ LEAVE</w:t>
      </w:r>
    </w:p>
    <w:p w14:paraId="10646900" w14:textId="77777777" w:rsidR="00B32B51" w:rsidRPr="00CB320F" w:rsidRDefault="00B32B51" w:rsidP="001C1EE2"/>
    <w:p w14:paraId="771CD7E0" w14:textId="77777777" w:rsidR="00B32B51" w:rsidRDefault="00B32B51" w:rsidP="001C1EE2">
      <w:pPr>
        <w:pStyle w:val="ListParagraph"/>
        <w:numPr>
          <w:ilvl w:val="0"/>
          <w:numId w:val="14"/>
        </w:numPr>
      </w:pPr>
      <w:r>
        <w:t>User accesses Intranet.</w:t>
      </w:r>
    </w:p>
    <w:p w14:paraId="28929307" w14:textId="77777777" w:rsidR="00B32B51" w:rsidRDefault="00B32B51" w:rsidP="001C1EE2">
      <w:pPr>
        <w:pStyle w:val="ListParagraph"/>
        <w:numPr>
          <w:ilvl w:val="0"/>
          <w:numId w:val="14"/>
        </w:numPr>
      </w:pPr>
      <w:r>
        <w:t>User clicks on Employee Corner.</w:t>
      </w:r>
    </w:p>
    <w:p w14:paraId="1A1F47B1" w14:textId="77777777" w:rsidR="00B32B51" w:rsidRDefault="00B32B51" w:rsidP="001C1EE2">
      <w:pPr>
        <w:pStyle w:val="ListParagraph"/>
        <w:numPr>
          <w:ilvl w:val="0"/>
          <w:numId w:val="14"/>
        </w:numPr>
      </w:pPr>
      <w:r>
        <w:t>User clicks on Attendance System.</w:t>
      </w:r>
    </w:p>
    <w:p w14:paraId="3D0E041A" w14:textId="77777777" w:rsidR="00B32B51" w:rsidRDefault="00B32B51" w:rsidP="001C1EE2">
      <w:pPr>
        <w:pStyle w:val="ListParagraph"/>
        <w:numPr>
          <w:ilvl w:val="0"/>
          <w:numId w:val="14"/>
        </w:numPr>
      </w:pPr>
      <w:r>
        <w:t>User selects Leave Application.</w:t>
      </w:r>
    </w:p>
    <w:p w14:paraId="5DC03921" w14:textId="77777777" w:rsidR="00B32B51" w:rsidRDefault="00B32B51" w:rsidP="001C1EE2">
      <w:pPr>
        <w:pStyle w:val="ListParagraph"/>
        <w:numPr>
          <w:ilvl w:val="0"/>
          <w:numId w:val="14"/>
        </w:numPr>
      </w:pPr>
      <w:r>
        <w:t>User selects Start Date of leave from the Calendar</w:t>
      </w:r>
    </w:p>
    <w:p w14:paraId="325C7F1B" w14:textId="77777777" w:rsidR="00B32B51" w:rsidRDefault="00B32B51" w:rsidP="001C1EE2">
      <w:pPr>
        <w:pStyle w:val="ListParagraph"/>
        <w:numPr>
          <w:ilvl w:val="0"/>
          <w:numId w:val="14"/>
        </w:numPr>
      </w:pPr>
      <w:r>
        <w:lastRenderedPageBreak/>
        <w:t>User selects End Date of leave from the Calendar</w:t>
      </w:r>
    </w:p>
    <w:p w14:paraId="2184F9AA" w14:textId="77777777" w:rsidR="00B32B51" w:rsidRDefault="00B32B51" w:rsidP="001C1EE2">
      <w:pPr>
        <w:pStyle w:val="ListParagraph"/>
        <w:numPr>
          <w:ilvl w:val="0"/>
          <w:numId w:val="14"/>
        </w:numPr>
      </w:pPr>
      <w:r>
        <w:t>User selects Type of Leave.</w:t>
      </w:r>
    </w:p>
    <w:p w14:paraId="056AB3D8" w14:textId="77777777" w:rsidR="00B32B51" w:rsidRDefault="00B32B51" w:rsidP="001C1EE2">
      <w:pPr>
        <w:pStyle w:val="ListParagraph"/>
        <w:numPr>
          <w:ilvl w:val="0"/>
          <w:numId w:val="14"/>
        </w:numPr>
      </w:pPr>
      <w:r>
        <w:t>User enters the reason for leave.</w:t>
      </w:r>
    </w:p>
    <w:p w14:paraId="69822B13" w14:textId="77777777" w:rsidR="00B32B51" w:rsidRDefault="00B32B51" w:rsidP="001C1EE2">
      <w:pPr>
        <w:pStyle w:val="ListParagraph"/>
        <w:numPr>
          <w:ilvl w:val="0"/>
          <w:numId w:val="14"/>
        </w:numPr>
      </w:pPr>
      <w:r>
        <w:t>User c</w:t>
      </w:r>
      <w:r w:rsidRPr="00464F55">
        <w:t>lick</w:t>
      </w:r>
      <w:r>
        <w:t>s</w:t>
      </w:r>
      <w:r w:rsidRPr="00464F55">
        <w:t xml:space="preserve"> on </w:t>
      </w:r>
      <w:r>
        <w:t>S</w:t>
      </w:r>
      <w:r w:rsidRPr="00464F55">
        <w:t>ubmit button to submit leave application.</w:t>
      </w:r>
    </w:p>
    <w:p w14:paraId="41BB6E4A" w14:textId="77777777" w:rsidR="00B32B51" w:rsidRDefault="00B32B51" w:rsidP="001C1EE2">
      <w:pPr>
        <w:pStyle w:val="ListParagraph"/>
        <w:numPr>
          <w:ilvl w:val="0"/>
          <w:numId w:val="14"/>
        </w:numPr>
      </w:pPr>
      <w:r>
        <w:t>System validates the details</w:t>
      </w:r>
    </w:p>
    <w:p w14:paraId="4E82E66C" w14:textId="77777777" w:rsidR="00B32B51" w:rsidRDefault="00B32B51" w:rsidP="001C1EE2">
      <w:pPr>
        <w:pStyle w:val="ListParagraph"/>
        <w:numPr>
          <w:ilvl w:val="0"/>
          <w:numId w:val="14"/>
        </w:numPr>
      </w:pPr>
      <w:r>
        <w:t>System submits the leave request for approval.</w:t>
      </w:r>
    </w:p>
    <w:p w14:paraId="3BCF629F" w14:textId="77777777" w:rsidR="00B32B51" w:rsidRDefault="00B32B51" w:rsidP="001C1EE2"/>
    <w:p w14:paraId="0F38CF92" w14:textId="77777777" w:rsidR="00B32B51" w:rsidRPr="00CB320F" w:rsidRDefault="00B32B51" w:rsidP="001C1EE2">
      <w:pPr>
        <w:pStyle w:val="StyleHeading2Sub-headingH2ChapterNumberAppendixLetterchnh"/>
        <w:numPr>
          <w:ilvl w:val="2"/>
          <w:numId w:val="8"/>
        </w:numPr>
      </w:pPr>
      <w:bookmarkStart w:id="38" w:name="_Toc435191821"/>
      <w:r>
        <w:t xml:space="preserve">Alternate Flow </w:t>
      </w:r>
      <w:bookmarkEnd w:id="38"/>
      <w:r>
        <w:t>3 : CANCEL PENDING LEAVE</w:t>
      </w:r>
    </w:p>
    <w:p w14:paraId="0B733EB6" w14:textId="77777777" w:rsidR="00B32B51" w:rsidRPr="00CB320F" w:rsidRDefault="00B32B51" w:rsidP="001C1EE2">
      <w:pPr>
        <w:pStyle w:val="StyleHeading2Sub-headingH2ChapterNumberAppendixLetterchnh"/>
      </w:pPr>
    </w:p>
    <w:p w14:paraId="5F398450" w14:textId="77777777" w:rsidR="00B32B51" w:rsidRPr="00CB320F" w:rsidRDefault="00B32B51" w:rsidP="001C1EE2"/>
    <w:p w14:paraId="3C95D3BE" w14:textId="77777777" w:rsidR="00B32B51" w:rsidRDefault="00B32B51" w:rsidP="001C1EE2">
      <w:pPr>
        <w:pStyle w:val="ListParagraph"/>
        <w:numPr>
          <w:ilvl w:val="0"/>
          <w:numId w:val="15"/>
        </w:numPr>
      </w:pPr>
      <w:r>
        <w:t>User accesses Intranet.</w:t>
      </w:r>
    </w:p>
    <w:p w14:paraId="5AE90254" w14:textId="77777777" w:rsidR="00B32B51" w:rsidRDefault="00B32B51" w:rsidP="001C1EE2">
      <w:pPr>
        <w:pStyle w:val="ListParagraph"/>
        <w:numPr>
          <w:ilvl w:val="0"/>
          <w:numId w:val="15"/>
        </w:numPr>
      </w:pPr>
      <w:r>
        <w:t>User clicks on Employee Corner.</w:t>
      </w:r>
    </w:p>
    <w:p w14:paraId="380B3658" w14:textId="77777777" w:rsidR="00B32B51" w:rsidRDefault="00B32B51" w:rsidP="001C1EE2">
      <w:pPr>
        <w:pStyle w:val="ListParagraph"/>
        <w:numPr>
          <w:ilvl w:val="0"/>
          <w:numId w:val="15"/>
        </w:numPr>
      </w:pPr>
      <w:r>
        <w:t>User clicks on Attendance System.</w:t>
      </w:r>
    </w:p>
    <w:p w14:paraId="2130A20A" w14:textId="77777777" w:rsidR="00B32B51" w:rsidRDefault="00B32B51" w:rsidP="001C1EE2">
      <w:pPr>
        <w:pStyle w:val="ListParagraph"/>
        <w:numPr>
          <w:ilvl w:val="0"/>
          <w:numId w:val="15"/>
        </w:numPr>
      </w:pPr>
      <w:r>
        <w:t>User selects Leave Application.</w:t>
      </w:r>
    </w:p>
    <w:p w14:paraId="61C52BD4" w14:textId="77777777" w:rsidR="00B32B51" w:rsidRDefault="00B32B51" w:rsidP="001C1EE2">
      <w:pPr>
        <w:pStyle w:val="ListParagraph"/>
        <w:numPr>
          <w:ilvl w:val="0"/>
          <w:numId w:val="15"/>
        </w:numPr>
      </w:pPr>
      <w:r>
        <w:t>User selects an un-approved leave.</w:t>
      </w:r>
    </w:p>
    <w:p w14:paraId="642F47D1" w14:textId="77777777" w:rsidR="00B32B51" w:rsidRDefault="00B32B51" w:rsidP="001C1EE2">
      <w:pPr>
        <w:pStyle w:val="ListParagraph"/>
        <w:numPr>
          <w:ilvl w:val="0"/>
          <w:numId w:val="15"/>
        </w:numPr>
      </w:pPr>
      <w:r>
        <w:t>User clicks on cancel to cancel the pending leave.</w:t>
      </w:r>
    </w:p>
    <w:p w14:paraId="04E31B09" w14:textId="77777777" w:rsidR="00B32B51" w:rsidRDefault="00B32B51" w:rsidP="001C1EE2">
      <w:pPr>
        <w:pStyle w:val="ListParagraph"/>
        <w:numPr>
          <w:ilvl w:val="0"/>
          <w:numId w:val="15"/>
        </w:numPr>
      </w:pPr>
      <w:r>
        <w:t>System validates the details</w:t>
      </w:r>
    </w:p>
    <w:p w14:paraId="1790D049" w14:textId="77777777" w:rsidR="00B32B51" w:rsidRDefault="00B32B51" w:rsidP="001C1EE2">
      <w:pPr>
        <w:pStyle w:val="ListParagraph"/>
        <w:numPr>
          <w:ilvl w:val="0"/>
          <w:numId w:val="15"/>
        </w:numPr>
      </w:pPr>
      <w:r>
        <w:t>System cancels the respective leave.</w:t>
      </w:r>
    </w:p>
    <w:p w14:paraId="117FCF4F" w14:textId="77777777" w:rsidR="00B32B51" w:rsidRDefault="00B32B51" w:rsidP="001C1EE2"/>
    <w:p w14:paraId="54D5468F" w14:textId="77777777" w:rsidR="009F5790" w:rsidRPr="009F5790" w:rsidRDefault="009F5790" w:rsidP="001C1EE2">
      <w:pPr>
        <w:pStyle w:val="infoblue"/>
      </w:pPr>
    </w:p>
    <w:p w14:paraId="3AEF01B5" w14:textId="77777777" w:rsidR="00B32B51" w:rsidRPr="00095520" w:rsidRDefault="00B32B51" w:rsidP="001C1EE2">
      <w:pPr>
        <w:pStyle w:val="StyleHeading2Sub-headingH2ChapterNumberAppendixLetterchnh"/>
        <w:numPr>
          <w:ilvl w:val="2"/>
          <w:numId w:val="8"/>
        </w:numPr>
        <w:rPr>
          <w:sz w:val="20"/>
          <w:szCs w:val="20"/>
        </w:rPr>
      </w:pPr>
      <w:bookmarkStart w:id="39" w:name="_Toc141844800"/>
      <w:bookmarkStart w:id="40" w:name="_Toc143500967"/>
      <w:bookmarkStart w:id="41" w:name="_Toc144299918"/>
      <w:bookmarkStart w:id="42" w:name="_Toc145125005"/>
      <w:r>
        <w:t xml:space="preserve">Alternate Flow 4 : FF Leave Against </w:t>
      </w:r>
      <w:proofErr w:type="spellStart"/>
      <w:r>
        <w:t>Comp.Off</w:t>
      </w:r>
      <w:proofErr w:type="spellEnd"/>
    </w:p>
    <w:p w14:paraId="48F5A68F" w14:textId="77777777" w:rsidR="00B32B51" w:rsidRPr="00095520" w:rsidRDefault="00B32B51" w:rsidP="001C1EE2">
      <w:pPr>
        <w:pStyle w:val="StyleHeading2Sub-headingH2ChapterNumberAppendixLetterchnh"/>
      </w:pPr>
    </w:p>
    <w:p w14:paraId="13038DC6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User accesses Intranet.</w:t>
      </w:r>
    </w:p>
    <w:p w14:paraId="0A62A5E5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User clicks on Employee Corner.</w:t>
      </w:r>
    </w:p>
    <w:p w14:paraId="0583082E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User clicks on Attendance System.</w:t>
      </w:r>
    </w:p>
    <w:p w14:paraId="0EDD72DA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User selects Leave Application.</w:t>
      </w:r>
    </w:p>
    <w:p w14:paraId="608BDA21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User selects Start Date of leave from the Calendar</w:t>
      </w:r>
    </w:p>
    <w:p w14:paraId="703C0205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User selects End Date of leave from the Calendar</w:t>
      </w:r>
    </w:p>
    <w:p w14:paraId="49267872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User selects FF Type of Leave.</w:t>
      </w:r>
    </w:p>
    <w:p w14:paraId="63E7865A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System provides a  link ‘Select Comp. Off dates’</w:t>
      </w:r>
    </w:p>
    <w:p w14:paraId="441A1BD6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User clicks on the link ‘Select Comp. Off dates’</w:t>
      </w:r>
    </w:p>
    <w:p w14:paraId="38AAC539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User selects the Comp. Off dates</w:t>
      </w:r>
    </w:p>
    <w:p w14:paraId="0A5CE571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System navigates back to Leave Application</w:t>
      </w:r>
    </w:p>
    <w:p w14:paraId="28DAC957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 xml:space="preserve"> User enters the reason for leave</w:t>
      </w:r>
    </w:p>
    <w:p w14:paraId="6C6AC54D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lastRenderedPageBreak/>
        <w:t xml:space="preserve">User clicks on Submit button </w:t>
      </w:r>
    </w:p>
    <w:p w14:paraId="57200BBD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System validates the details</w:t>
      </w:r>
    </w:p>
    <w:p w14:paraId="036F39BD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System submits the leave request for approval</w:t>
      </w:r>
    </w:p>
    <w:p w14:paraId="1F411059" w14:textId="77777777" w:rsidR="00B32B51" w:rsidRDefault="00B32B51" w:rsidP="001C1EE2">
      <w:pPr>
        <w:pStyle w:val="StyleHeading2Sub-headingH2ChapterNumberAppendixLetterchnh"/>
        <w:numPr>
          <w:ilvl w:val="2"/>
          <w:numId w:val="8"/>
        </w:numPr>
      </w:pPr>
      <w:r>
        <w:t>Alternate Flow 5</w:t>
      </w:r>
    </w:p>
    <w:p w14:paraId="1E1CDE15" w14:textId="77777777" w:rsidR="00B32B51" w:rsidRDefault="00B32B51" w:rsidP="001C1EE2">
      <w:pPr>
        <w:pStyle w:val="StyleHeading2Sub-headingH2ChapterNumberAppendixLetterchnh"/>
      </w:pPr>
      <w:bookmarkStart w:id="43" w:name="_Toc435191823"/>
      <w:r>
        <w:t xml:space="preserve">EXCEPTION FLOW 1: CL Exceeds 3 Continuous Days </w:t>
      </w:r>
      <w:bookmarkEnd w:id="43"/>
    </w:p>
    <w:p w14:paraId="54808480" w14:textId="77777777" w:rsidR="00B32B51" w:rsidRDefault="00B32B51" w:rsidP="001C1EE2">
      <w:pPr>
        <w:pStyle w:val="ListParagraph"/>
        <w:numPr>
          <w:ilvl w:val="0"/>
          <w:numId w:val="17"/>
        </w:numPr>
      </w:pPr>
      <w:r>
        <w:t>User access Intranet.</w:t>
      </w:r>
    </w:p>
    <w:p w14:paraId="6167F72B" w14:textId="77777777" w:rsidR="00B32B51" w:rsidRDefault="00B32B51" w:rsidP="001C1EE2">
      <w:pPr>
        <w:pStyle w:val="ListParagraph"/>
        <w:numPr>
          <w:ilvl w:val="0"/>
          <w:numId w:val="17"/>
        </w:numPr>
      </w:pPr>
      <w:r>
        <w:t>User clicks on Employee Corner.</w:t>
      </w:r>
    </w:p>
    <w:p w14:paraId="6C821033" w14:textId="77777777" w:rsidR="00B32B51" w:rsidRDefault="00B32B51" w:rsidP="001C1EE2">
      <w:pPr>
        <w:pStyle w:val="ListParagraph"/>
        <w:numPr>
          <w:ilvl w:val="0"/>
          <w:numId w:val="17"/>
        </w:numPr>
      </w:pPr>
      <w:r>
        <w:t>User clicks on Attendance System.</w:t>
      </w:r>
    </w:p>
    <w:p w14:paraId="54B45DBA" w14:textId="77777777" w:rsidR="00B32B51" w:rsidRDefault="00B32B51" w:rsidP="001C1EE2">
      <w:pPr>
        <w:pStyle w:val="ListParagraph"/>
        <w:numPr>
          <w:ilvl w:val="0"/>
          <w:numId w:val="17"/>
        </w:numPr>
      </w:pPr>
      <w:r>
        <w:t>User selects Leave Application.</w:t>
      </w:r>
    </w:p>
    <w:p w14:paraId="267C834F" w14:textId="77777777" w:rsidR="00B32B51" w:rsidRDefault="00B32B51" w:rsidP="001C1EE2">
      <w:pPr>
        <w:pStyle w:val="ListParagraph"/>
        <w:numPr>
          <w:ilvl w:val="0"/>
          <w:numId w:val="17"/>
        </w:numPr>
      </w:pPr>
      <w:r>
        <w:t>User selects Start Date of leave from the Calendar</w:t>
      </w:r>
    </w:p>
    <w:p w14:paraId="11C64645" w14:textId="77777777" w:rsidR="00B32B51" w:rsidRDefault="00B32B51" w:rsidP="001C1EE2">
      <w:pPr>
        <w:pStyle w:val="ListParagraph"/>
        <w:numPr>
          <w:ilvl w:val="0"/>
          <w:numId w:val="17"/>
        </w:numPr>
      </w:pPr>
      <w:r>
        <w:t>User selects End Date as more than 3 days from Start date.</w:t>
      </w:r>
    </w:p>
    <w:p w14:paraId="7E826D00" w14:textId="77777777" w:rsidR="00B32B51" w:rsidRDefault="00B32B51" w:rsidP="001C1EE2">
      <w:pPr>
        <w:pStyle w:val="ListParagraph"/>
        <w:numPr>
          <w:ilvl w:val="0"/>
          <w:numId w:val="17"/>
        </w:numPr>
      </w:pPr>
      <w:r>
        <w:t>User selects CL Type of Leave</w:t>
      </w:r>
    </w:p>
    <w:p w14:paraId="6C9C9215" w14:textId="77777777" w:rsidR="00B32B51" w:rsidRDefault="00B32B51" w:rsidP="001C1EE2">
      <w:pPr>
        <w:pStyle w:val="ListParagraph"/>
        <w:numPr>
          <w:ilvl w:val="0"/>
          <w:numId w:val="17"/>
        </w:numPr>
      </w:pPr>
      <w:r>
        <w:t>User enters the reason for leave.</w:t>
      </w:r>
    </w:p>
    <w:p w14:paraId="4D9D1DD9" w14:textId="77777777" w:rsidR="00B32B51" w:rsidRPr="00464F55" w:rsidRDefault="00B32B51" w:rsidP="001C1EE2">
      <w:pPr>
        <w:pStyle w:val="ListParagraph"/>
        <w:numPr>
          <w:ilvl w:val="0"/>
          <w:numId w:val="17"/>
        </w:numPr>
      </w:pPr>
      <w:r>
        <w:t>User c</w:t>
      </w:r>
      <w:r w:rsidRPr="00464F55">
        <w:t>lick</w:t>
      </w:r>
      <w:r>
        <w:t>s on submit button.</w:t>
      </w:r>
    </w:p>
    <w:p w14:paraId="1F8EEF2B" w14:textId="77777777" w:rsidR="00B32B51" w:rsidRDefault="00B32B51" w:rsidP="001C1EE2">
      <w:pPr>
        <w:pStyle w:val="ListParagraph"/>
        <w:numPr>
          <w:ilvl w:val="0"/>
          <w:numId w:val="17"/>
        </w:numPr>
      </w:pPr>
      <w:r>
        <w:t>System validates the details</w:t>
      </w:r>
    </w:p>
    <w:p w14:paraId="4979F639" w14:textId="77777777" w:rsidR="00B32B51" w:rsidRDefault="00B32B51" w:rsidP="001C1EE2">
      <w:pPr>
        <w:pStyle w:val="ListParagraph"/>
        <w:numPr>
          <w:ilvl w:val="0"/>
          <w:numId w:val="17"/>
        </w:numPr>
      </w:pPr>
      <w:r>
        <w:t>System validation fails since end date exceeds 3 days.</w:t>
      </w:r>
    </w:p>
    <w:p w14:paraId="66E7CBFC" w14:textId="77777777" w:rsidR="00B32B51" w:rsidRDefault="00B32B51" w:rsidP="001C1EE2">
      <w:pPr>
        <w:pStyle w:val="ListParagraph"/>
        <w:numPr>
          <w:ilvl w:val="0"/>
          <w:numId w:val="17"/>
        </w:numPr>
      </w:pPr>
      <w:r>
        <w:t>System displays an error message regarding the end date selection.</w:t>
      </w:r>
    </w:p>
    <w:p w14:paraId="2BFAC293" w14:textId="77777777" w:rsidR="00B32B51" w:rsidRDefault="00B32B51" w:rsidP="001C1EE2"/>
    <w:p w14:paraId="0841CDDC" w14:textId="77777777" w:rsidR="00B32B51" w:rsidRDefault="00B32B51" w:rsidP="001C1EE2">
      <w:pPr>
        <w:pStyle w:val="StyleHeading2Sub-headingH2ChapterNumberAppendixLetterchnh"/>
      </w:pPr>
      <w:bookmarkStart w:id="44" w:name="_Toc435191824"/>
      <w:r>
        <w:t>EXCEPTION FLOW 2: CL Combined With Other Type Of Leave</w:t>
      </w:r>
      <w:bookmarkEnd w:id="44"/>
    </w:p>
    <w:p w14:paraId="5F831BDB" w14:textId="77777777" w:rsidR="00B32B51" w:rsidRDefault="00B32B51" w:rsidP="001C1EE2">
      <w:pPr>
        <w:pStyle w:val="ListParagraph"/>
        <w:numPr>
          <w:ilvl w:val="0"/>
          <w:numId w:val="18"/>
        </w:numPr>
      </w:pPr>
      <w:r>
        <w:t>User access Intranet.</w:t>
      </w:r>
    </w:p>
    <w:p w14:paraId="43D07D78" w14:textId="77777777" w:rsidR="00B32B51" w:rsidRDefault="00B32B51" w:rsidP="001C1EE2">
      <w:pPr>
        <w:pStyle w:val="ListParagraph"/>
        <w:numPr>
          <w:ilvl w:val="0"/>
          <w:numId w:val="18"/>
        </w:numPr>
      </w:pPr>
      <w:r>
        <w:t>User clicks on Employee Corner.</w:t>
      </w:r>
    </w:p>
    <w:p w14:paraId="306A476D" w14:textId="77777777" w:rsidR="00B32B51" w:rsidRDefault="00B32B51" w:rsidP="001C1EE2">
      <w:pPr>
        <w:pStyle w:val="ListParagraph"/>
        <w:numPr>
          <w:ilvl w:val="0"/>
          <w:numId w:val="18"/>
        </w:numPr>
      </w:pPr>
      <w:r>
        <w:t>User clicks on Attendance System.</w:t>
      </w:r>
    </w:p>
    <w:p w14:paraId="7842EA79" w14:textId="77777777" w:rsidR="00B32B51" w:rsidRDefault="00B32B51" w:rsidP="001C1EE2">
      <w:pPr>
        <w:pStyle w:val="ListParagraph"/>
        <w:numPr>
          <w:ilvl w:val="0"/>
          <w:numId w:val="18"/>
        </w:numPr>
      </w:pPr>
      <w:r>
        <w:t>User selects Leave Application.</w:t>
      </w:r>
    </w:p>
    <w:p w14:paraId="3A2A27E8" w14:textId="77777777" w:rsidR="00B32B51" w:rsidRDefault="00B32B51" w:rsidP="001C1EE2">
      <w:pPr>
        <w:pStyle w:val="ListParagraph"/>
        <w:numPr>
          <w:ilvl w:val="0"/>
          <w:numId w:val="18"/>
        </w:numPr>
      </w:pPr>
      <w:r>
        <w:t>User selects Start Date of leave from the Calendar</w:t>
      </w:r>
    </w:p>
    <w:p w14:paraId="7E49C42C" w14:textId="77777777" w:rsidR="00B32B51" w:rsidRDefault="00B32B51" w:rsidP="001C1EE2">
      <w:pPr>
        <w:pStyle w:val="ListParagraph"/>
        <w:numPr>
          <w:ilvl w:val="0"/>
          <w:numId w:val="18"/>
        </w:numPr>
      </w:pPr>
      <w:r>
        <w:t>User selects End Date of leave from the Calendar</w:t>
      </w:r>
    </w:p>
    <w:p w14:paraId="6EF7C477" w14:textId="77777777" w:rsidR="00B32B51" w:rsidRDefault="00B32B51" w:rsidP="001C1EE2">
      <w:pPr>
        <w:pStyle w:val="ListParagraph"/>
        <w:numPr>
          <w:ilvl w:val="0"/>
          <w:numId w:val="18"/>
        </w:numPr>
      </w:pPr>
      <w:r>
        <w:t>User selects CL Type of Leave combined with Holidays/Weekends.</w:t>
      </w:r>
    </w:p>
    <w:p w14:paraId="32390C6E" w14:textId="77777777" w:rsidR="00B32B51" w:rsidRDefault="00B32B51" w:rsidP="001C1EE2">
      <w:pPr>
        <w:pStyle w:val="ListParagraph"/>
        <w:numPr>
          <w:ilvl w:val="0"/>
          <w:numId w:val="18"/>
        </w:numPr>
      </w:pPr>
      <w:r>
        <w:t>User enters the reason for leave.</w:t>
      </w:r>
    </w:p>
    <w:p w14:paraId="519EB3E6" w14:textId="77777777" w:rsidR="00B32B51" w:rsidRPr="00464F55" w:rsidRDefault="00B32B51" w:rsidP="001C1EE2">
      <w:pPr>
        <w:pStyle w:val="ListParagraph"/>
        <w:numPr>
          <w:ilvl w:val="0"/>
          <w:numId w:val="18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</w:t>
      </w:r>
      <w:r>
        <w:t>button</w:t>
      </w:r>
      <w:r w:rsidRPr="00464F55">
        <w:t>.</w:t>
      </w:r>
    </w:p>
    <w:p w14:paraId="50685386" w14:textId="77777777" w:rsidR="00B32B51" w:rsidRDefault="00B32B51" w:rsidP="001C1EE2">
      <w:pPr>
        <w:pStyle w:val="ListParagraph"/>
        <w:numPr>
          <w:ilvl w:val="0"/>
          <w:numId w:val="18"/>
        </w:numPr>
      </w:pPr>
      <w:r>
        <w:t>System validates the details</w:t>
      </w:r>
    </w:p>
    <w:p w14:paraId="4D5914C5" w14:textId="77777777" w:rsidR="00B32B51" w:rsidRDefault="00B32B51" w:rsidP="001C1EE2">
      <w:pPr>
        <w:pStyle w:val="ListParagraph"/>
        <w:numPr>
          <w:ilvl w:val="0"/>
          <w:numId w:val="18"/>
        </w:numPr>
      </w:pPr>
      <w:r>
        <w:t>System validation fails since CL is attached with other type of leave.</w:t>
      </w:r>
    </w:p>
    <w:p w14:paraId="6D7EA247" w14:textId="77777777" w:rsidR="00B32B51" w:rsidRDefault="00B32B51" w:rsidP="001C1EE2">
      <w:pPr>
        <w:pStyle w:val="ListParagraph"/>
        <w:numPr>
          <w:ilvl w:val="0"/>
          <w:numId w:val="18"/>
        </w:numPr>
      </w:pPr>
      <w:r>
        <w:t>System displays an error message regarding the end date selection.</w:t>
      </w:r>
    </w:p>
    <w:p w14:paraId="2E248065" w14:textId="77777777" w:rsidR="00B32B51" w:rsidRPr="005C4493" w:rsidRDefault="00B32B51" w:rsidP="001C1EE2">
      <w:pPr>
        <w:pStyle w:val="ListParagraph"/>
        <w:numPr>
          <w:ilvl w:val="0"/>
          <w:numId w:val="18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529E4BA7" w14:textId="77777777" w:rsidR="00B32B51" w:rsidRDefault="00B32B51" w:rsidP="001C1EE2">
      <w:pPr>
        <w:pStyle w:val="StyleHeading2Sub-headingH2ChapterNumberAppendixLetterchnh"/>
      </w:pPr>
      <w:r>
        <w:t>EXCEPTION FLOW 3: SL Suffixed With PL (PL is already submitted)</w:t>
      </w:r>
    </w:p>
    <w:p w14:paraId="1DC92C52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t>User access Intranet.</w:t>
      </w:r>
    </w:p>
    <w:p w14:paraId="49B619C9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t>User clicks on Employee Corner.</w:t>
      </w:r>
    </w:p>
    <w:p w14:paraId="6A07FF3F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t>User clicks on Attendance System.</w:t>
      </w:r>
    </w:p>
    <w:p w14:paraId="4FD7FBD0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lastRenderedPageBreak/>
        <w:t>User selects Leave Application.</w:t>
      </w:r>
    </w:p>
    <w:p w14:paraId="2BE431EE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t>User selects Start Date of leave from the Calendar</w:t>
      </w:r>
    </w:p>
    <w:p w14:paraId="6C5C495B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t>User selects End Date of leave from the Calendar</w:t>
      </w:r>
    </w:p>
    <w:p w14:paraId="2B77165B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t xml:space="preserve">User selects Type of Leave SL </w:t>
      </w:r>
    </w:p>
    <w:p w14:paraId="12A162EC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t>User enters the reason for leave.</w:t>
      </w:r>
    </w:p>
    <w:p w14:paraId="545CC49C" w14:textId="77777777" w:rsidR="00B32B51" w:rsidRPr="00464F55" w:rsidRDefault="00B32B51" w:rsidP="001C1EE2">
      <w:pPr>
        <w:pStyle w:val="ListParagraph"/>
        <w:numPr>
          <w:ilvl w:val="0"/>
          <w:numId w:val="19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button</w:t>
      </w:r>
      <w:r>
        <w:t>.</w:t>
      </w:r>
    </w:p>
    <w:p w14:paraId="05EF7C74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t>System validates the details</w:t>
      </w:r>
    </w:p>
    <w:p w14:paraId="4F861135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t>System validation fails since SL cannot be suffixed with PL.</w:t>
      </w:r>
    </w:p>
    <w:p w14:paraId="654EF864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t>S</w:t>
      </w:r>
      <w:r w:rsidRPr="00FA731D">
        <w:t xml:space="preserve">ystem displays an error message regarding </w:t>
      </w:r>
      <w:r>
        <w:t>the Start date selection and SL suffixed with PL.</w:t>
      </w:r>
    </w:p>
    <w:p w14:paraId="219C01E0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3B9C098D" w14:textId="77777777" w:rsidR="007E00E8" w:rsidRDefault="007E00E8" w:rsidP="001C1EE2"/>
    <w:p w14:paraId="346677F4" w14:textId="77777777" w:rsidR="007E00E8" w:rsidRPr="0082054E" w:rsidRDefault="007E00E8" w:rsidP="001C1EE2">
      <w:pPr>
        <w:pStyle w:val="StyleHeading2Sub-headingH2ChapterNumberAppendixLetterchnh"/>
      </w:pPr>
      <w:bookmarkStart w:id="45" w:name="_Toc435191826"/>
      <w:r>
        <w:t xml:space="preserve">EXCEPTION FLOW 4: </w:t>
      </w:r>
      <w:bookmarkEnd w:id="45"/>
      <w:r>
        <w:t>PL Prefixed With SL (SL is already submitted)</w:t>
      </w:r>
    </w:p>
    <w:p w14:paraId="5A149A2A" w14:textId="77777777" w:rsidR="007E00E8" w:rsidRDefault="007E00E8" w:rsidP="001C1EE2">
      <w:pPr>
        <w:pStyle w:val="ListParagraph"/>
        <w:numPr>
          <w:ilvl w:val="0"/>
          <w:numId w:val="20"/>
        </w:numPr>
      </w:pPr>
      <w:r>
        <w:t>User access Intranet.</w:t>
      </w:r>
    </w:p>
    <w:p w14:paraId="636B24E2" w14:textId="77777777" w:rsidR="007E00E8" w:rsidRDefault="007E00E8" w:rsidP="001C1EE2">
      <w:pPr>
        <w:pStyle w:val="ListParagraph"/>
        <w:numPr>
          <w:ilvl w:val="0"/>
          <w:numId w:val="20"/>
        </w:numPr>
      </w:pPr>
      <w:r>
        <w:t>User clicks on Employee Corner.</w:t>
      </w:r>
    </w:p>
    <w:p w14:paraId="2072D3F6" w14:textId="77777777" w:rsidR="007E00E8" w:rsidRDefault="007E00E8" w:rsidP="001C1EE2">
      <w:pPr>
        <w:pStyle w:val="ListParagraph"/>
        <w:numPr>
          <w:ilvl w:val="0"/>
          <w:numId w:val="20"/>
        </w:numPr>
      </w:pPr>
      <w:r>
        <w:t>User clicks on Attendance System.</w:t>
      </w:r>
    </w:p>
    <w:p w14:paraId="703A4062" w14:textId="77777777" w:rsidR="007E00E8" w:rsidRDefault="007E00E8" w:rsidP="001C1EE2">
      <w:pPr>
        <w:pStyle w:val="ListParagraph"/>
        <w:numPr>
          <w:ilvl w:val="0"/>
          <w:numId w:val="20"/>
        </w:numPr>
      </w:pPr>
      <w:r>
        <w:t>User selects Leave Application.</w:t>
      </w:r>
    </w:p>
    <w:p w14:paraId="05C4DC67" w14:textId="77777777" w:rsidR="007E00E8" w:rsidRDefault="007E00E8" w:rsidP="001C1EE2">
      <w:pPr>
        <w:pStyle w:val="ListParagraph"/>
        <w:numPr>
          <w:ilvl w:val="0"/>
          <w:numId w:val="20"/>
        </w:numPr>
      </w:pPr>
      <w:r>
        <w:t>User selects Start Date of leave from the Calendar</w:t>
      </w:r>
    </w:p>
    <w:p w14:paraId="6C480500" w14:textId="77777777" w:rsidR="007E00E8" w:rsidRDefault="007E00E8" w:rsidP="001C1EE2">
      <w:pPr>
        <w:pStyle w:val="ListParagraph"/>
        <w:numPr>
          <w:ilvl w:val="0"/>
          <w:numId w:val="20"/>
        </w:numPr>
      </w:pPr>
      <w:r>
        <w:t>User selects End Date of leave from the Calendar</w:t>
      </w:r>
    </w:p>
    <w:p w14:paraId="21F4C9F0" w14:textId="77777777" w:rsidR="007E00E8" w:rsidRDefault="007E00E8" w:rsidP="001C1EE2">
      <w:pPr>
        <w:pStyle w:val="ListParagraph"/>
        <w:numPr>
          <w:ilvl w:val="0"/>
          <w:numId w:val="20"/>
        </w:numPr>
      </w:pPr>
      <w:r>
        <w:t>User selects Type of Leave PL</w:t>
      </w:r>
    </w:p>
    <w:p w14:paraId="46F3B642" w14:textId="77777777" w:rsidR="007E00E8" w:rsidRDefault="007E00E8" w:rsidP="001C1EE2">
      <w:pPr>
        <w:pStyle w:val="ListParagraph"/>
        <w:numPr>
          <w:ilvl w:val="0"/>
          <w:numId w:val="20"/>
        </w:numPr>
      </w:pPr>
      <w:r>
        <w:t>User enters the reason for leave.</w:t>
      </w:r>
    </w:p>
    <w:p w14:paraId="0EA3D30D" w14:textId="77777777" w:rsidR="007E00E8" w:rsidRPr="00464F55" w:rsidRDefault="007E00E8" w:rsidP="001C1EE2">
      <w:pPr>
        <w:pStyle w:val="ListParagraph"/>
        <w:numPr>
          <w:ilvl w:val="0"/>
          <w:numId w:val="20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button</w:t>
      </w:r>
      <w:r>
        <w:t>.</w:t>
      </w:r>
    </w:p>
    <w:p w14:paraId="3DE461BB" w14:textId="77777777" w:rsidR="007E00E8" w:rsidRDefault="007E00E8" w:rsidP="001C1EE2">
      <w:pPr>
        <w:pStyle w:val="ListParagraph"/>
        <w:numPr>
          <w:ilvl w:val="0"/>
          <w:numId w:val="20"/>
        </w:numPr>
      </w:pPr>
      <w:r>
        <w:t>System validates the details</w:t>
      </w:r>
    </w:p>
    <w:p w14:paraId="7D860BC3" w14:textId="77777777" w:rsidR="007E00E8" w:rsidRDefault="007E00E8" w:rsidP="001C1EE2">
      <w:pPr>
        <w:pStyle w:val="ListParagraph"/>
        <w:numPr>
          <w:ilvl w:val="0"/>
          <w:numId w:val="20"/>
        </w:numPr>
      </w:pPr>
      <w:r>
        <w:t>System validation fails since PL cannot be prefixed  with SL</w:t>
      </w:r>
    </w:p>
    <w:p w14:paraId="1A7E26F6" w14:textId="77777777" w:rsidR="007E00E8" w:rsidRDefault="007E00E8" w:rsidP="001C1EE2">
      <w:pPr>
        <w:pStyle w:val="ListParagraph"/>
        <w:numPr>
          <w:ilvl w:val="0"/>
          <w:numId w:val="20"/>
        </w:numPr>
      </w:pPr>
      <w:r>
        <w:t>S</w:t>
      </w:r>
      <w:r w:rsidRPr="00FA731D">
        <w:t xml:space="preserve">ystem displays an error message regarding </w:t>
      </w:r>
      <w:r>
        <w:t>the End date selection and PL prefixed with SL.</w:t>
      </w:r>
    </w:p>
    <w:p w14:paraId="74A96D3A" w14:textId="77777777" w:rsidR="007E00E8" w:rsidRPr="005C4493" w:rsidRDefault="007E00E8" w:rsidP="001C1EE2">
      <w:pPr>
        <w:pStyle w:val="ListParagraph"/>
        <w:numPr>
          <w:ilvl w:val="0"/>
          <w:numId w:val="20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378F85F8" w14:textId="77777777" w:rsidR="007E00E8" w:rsidRPr="005C4493" w:rsidRDefault="007E00E8" w:rsidP="001C1EE2"/>
    <w:p w14:paraId="4E074729" w14:textId="77777777" w:rsidR="00B32B51" w:rsidRDefault="00B32B51" w:rsidP="001C1EE2"/>
    <w:p w14:paraId="0316EE1C" w14:textId="77777777" w:rsidR="007E00E8" w:rsidRDefault="007E00E8" w:rsidP="001C1EE2">
      <w:pPr>
        <w:pStyle w:val="StyleHeading2Sub-headingH2ChapterNumberAppendixLetterchnh"/>
      </w:pPr>
      <w:r>
        <w:t>EXCEPTION FLOW 5: ML prefixed with SL (SL is already submitted)</w:t>
      </w:r>
    </w:p>
    <w:p w14:paraId="21B95B5A" w14:textId="77777777" w:rsidR="007E00E8" w:rsidRDefault="007E00E8" w:rsidP="001C1EE2">
      <w:pPr>
        <w:pStyle w:val="ListParagraph"/>
        <w:numPr>
          <w:ilvl w:val="0"/>
          <w:numId w:val="21"/>
        </w:numPr>
      </w:pPr>
      <w:r>
        <w:t>User access Intranet.</w:t>
      </w:r>
    </w:p>
    <w:p w14:paraId="5EF2417F" w14:textId="77777777" w:rsidR="007E00E8" w:rsidRDefault="007E00E8" w:rsidP="001C1EE2">
      <w:pPr>
        <w:pStyle w:val="ListParagraph"/>
        <w:numPr>
          <w:ilvl w:val="0"/>
          <w:numId w:val="21"/>
        </w:numPr>
      </w:pPr>
      <w:r>
        <w:t>User clicks on Employee Corner.</w:t>
      </w:r>
    </w:p>
    <w:p w14:paraId="0EC77FA7" w14:textId="77777777" w:rsidR="007E00E8" w:rsidRDefault="007E00E8" w:rsidP="001C1EE2">
      <w:pPr>
        <w:pStyle w:val="ListParagraph"/>
        <w:numPr>
          <w:ilvl w:val="0"/>
          <w:numId w:val="21"/>
        </w:numPr>
      </w:pPr>
      <w:r>
        <w:t>User clicks on Attendance System.</w:t>
      </w:r>
    </w:p>
    <w:p w14:paraId="1678ED55" w14:textId="77777777" w:rsidR="007E00E8" w:rsidRDefault="007E00E8" w:rsidP="001C1EE2">
      <w:pPr>
        <w:pStyle w:val="ListParagraph"/>
        <w:numPr>
          <w:ilvl w:val="0"/>
          <w:numId w:val="21"/>
        </w:numPr>
      </w:pPr>
      <w:r>
        <w:t>User selects Leave Application.</w:t>
      </w:r>
    </w:p>
    <w:p w14:paraId="38358A2E" w14:textId="77777777" w:rsidR="007E00E8" w:rsidRDefault="007E00E8" w:rsidP="001C1EE2">
      <w:pPr>
        <w:pStyle w:val="ListParagraph"/>
        <w:numPr>
          <w:ilvl w:val="0"/>
          <w:numId w:val="21"/>
        </w:numPr>
      </w:pPr>
      <w:r>
        <w:t>User selects Start Date of leave from the Calendar</w:t>
      </w:r>
    </w:p>
    <w:p w14:paraId="7902D84E" w14:textId="77777777" w:rsidR="007E00E8" w:rsidRDefault="007E00E8" w:rsidP="001C1EE2">
      <w:pPr>
        <w:pStyle w:val="ListParagraph"/>
        <w:numPr>
          <w:ilvl w:val="0"/>
          <w:numId w:val="21"/>
        </w:numPr>
      </w:pPr>
      <w:r>
        <w:t>User selects End Date of leave from the Calendar</w:t>
      </w:r>
    </w:p>
    <w:p w14:paraId="7D31211E" w14:textId="77777777" w:rsidR="007E00E8" w:rsidRDefault="007E00E8" w:rsidP="001C1EE2">
      <w:pPr>
        <w:pStyle w:val="ListParagraph"/>
        <w:numPr>
          <w:ilvl w:val="0"/>
          <w:numId w:val="21"/>
        </w:numPr>
      </w:pPr>
      <w:r>
        <w:t>User selects Type of Leave ML</w:t>
      </w:r>
    </w:p>
    <w:p w14:paraId="60D0749B" w14:textId="77777777" w:rsidR="007E00E8" w:rsidRDefault="007E00E8" w:rsidP="001C1EE2">
      <w:pPr>
        <w:pStyle w:val="ListParagraph"/>
        <w:numPr>
          <w:ilvl w:val="0"/>
          <w:numId w:val="21"/>
        </w:numPr>
      </w:pPr>
      <w:r>
        <w:t>User enters the reason for leave.</w:t>
      </w:r>
    </w:p>
    <w:p w14:paraId="38165020" w14:textId="77777777" w:rsidR="007E00E8" w:rsidRPr="00464F55" w:rsidRDefault="007E00E8" w:rsidP="001C1EE2">
      <w:pPr>
        <w:pStyle w:val="ListParagraph"/>
        <w:numPr>
          <w:ilvl w:val="0"/>
          <w:numId w:val="21"/>
        </w:numPr>
      </w:pPr>
      <w:r>
        <w:lastRenderedPageBreak/>
        <w:t>User c</w:t>
      </w:r>
      <w:r w:rsidRPr="00464F55">
        <w:t>lick</w:t>
      </w:r>
      <w:r>
        <w:t>s</w:t>
      </w:r>
      <w:r w:rsidRPr="00464F55">
        <w:t xml:space="preserve"> on submit button.</w:t>
      </w:r>
    </w:p>
    <w:p w14:paraId="4B0CB218" w14:textId="77777777" w:rsidR="007E00E8" w:rsidRDefault="007E00E8" w:rsidP="001C1EE2">
      <w:pPr>
        <w:pStyle w:val="ListParagraph"/>
        <w:numPr>
          <w:ilvl w:val="0"/>
          <w:numId w:val="21"/>
        </w:numPr>
      </w:pPr>
      <w:r>
        <w:t>System validates the details</w:t>
      </w:r>
    </w:p>
    <w:p w14:paraId="41190DB9" w14:textId="77777777" w:rsidR="007E00E8" w:rsidRDefault="007E00E8" w:rsidP="001C1EE2">
      <w:pPr>
        <w:pStyle w:val="ListParagraph"/>
        <w:numPr>
          <w:ilvl w:val="0"/>
          <w:numId w:val="21"/>
        </w:numPr>
      </w:pPr>
      <w:r>
        <w:t>System validation fails since ML cannot be prefixed  with SL</w:t>
      </w:r>
    </w:p>
    <w:p w14:paraId="79304539" w14:textId="77777777" w:rsidR="007E00E8" w:rsidRDefault="007E00E8" w:rsidP="001C1EE2">
      <w:pPr>
        <w:pStyle w:val="ListParagraph"/>
        <w:numPr>
          <w:ilvl w:val="0"/>
          <w:numId w:val="21"/>
        </w:numPr>
      </w:pPr>
      <w:r>
        <w:t>S</w:t>
      </w:r>
      <w:r w:rsidRPr="00FA731D">
        <w:t xml:space="preserve">ystem displays an error message regarding </w:t>
      </w:r>
      <w:r>
        <w:t>the End date selection and ML prefixed with SL.</w:t>
      </w:r>
    </w:p>
    <w:p w14:paraId="4BDCA5CD" w14:textId="77777777" w:rsidR="007E00E8" w:rsidRPr="005C4493" w:rsidRDefault="007E00E8" w:rsidP="001C1EE2">
      <w:pPr>
        <w:pStyle w:val="ListParagraph"/>
        <w:numPr>
          <w:ilvl w:val="0"/>
          <w:numId w:val="21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519F0B93" w14:textId="77777777" w:rsidR="00B7792E" w:rsidRDefault="00B7792E" w:rsidP="001C1EE2">
      <w:pPr>
        <w:pStyle w:val="StyleHeading2Sub-headingH2ChapterNumberAppendixLetterchnh"/>
      </w:pPr>
      <w:bookmarkStart w:id="46" w:name="_Toc435191828"/>
    </w:p>
    <w:p w14:paraId="7195EC1E" w14:textId="77777777" w:rsidR="007E00E8" w:rsidRDefault="007E00E8" w:rsidP="001C1EE2">
      <w:pPr>
        <w:pStyle w:val="StyleHeading2Sub-headingH2ChapterNumberAppendixLetterchnh"/>
      </w:pPr>
      <w:r>
        <w:t>EXCEPTION FLOW 6: ML prefixed with PL</w:t>
      </w:r>
      <w:bookmarkEnd w:id="46"/>
      <w:r>
        <w:t xml:space="preserve"> (PL is already submitted)</w:t>
      </w:r>
    </w:p>
    <w:p w14:paraId="1F9035EF" w14:textId="77777777" w:rsidR="007E00E8" w:rsidRDefault="007E00E8" w:rsidP="001C1EE2">
      <w:pPr>
        <w:pStyle w:val="ListParagraph"/>
        <w:numPr>
          <w:ilvl w:val="0"/>
          <w:numId w:val="29"/>
        </w:numPr>
      </w:pPr>
      <w:r>
        <w:t>User access Intranet.</w:t>
      </w:r>
    </w:p>
    <w:p w14:paraId="7A71CF30" w14:textId="77777777" w:rsidR="007E00E8" w:rsidRDefault="007E00E8" w:rsidP="001C1EE2">
      <w:pPr>
        <w:pStyle w:val="ListParagraph"/>
        <w:numPr>
          <w:ilvl w:val="0"/>
          <w:numId w:val="29"/>
        </w:numPr>
      </w:pPr>
      <w:r>
        <w:t>User clicks on Employee Corner.</w:t>
      </w:r>
    </w:p>
    <w:p w14:paraId="7B265B92" w14:textId="77777777" w:rsidR="007E00E8" w:rsidRDefault="007E00E8" w:rsidP="001C1EE2">
      <w:pPr>
        <w:pStyle w:val="ListParagraph"/>
        <w:numPr>
          <w:ilvl w:val="0"/>
          <w:numId w:val="29"/>
        </w:numPr>
      </w:pPr>
      <w:r>
        <w:t>User clicks on Attendance System.</w:t>
      </w:r>
    </w:p>
    <w:p w14:paraId="0993E90D" w14:textId="77777777" w:rsidR="007E00E8" w:rsidRDefault="007E00E8" w:rsidP="001C1EE2">
      <w:pPr>
        <w:pStyle w:val="ListParagraph"/>
        <w:numPr>
          <w:ilvl w:val="0"/>
          <w:numId w:val="29"/>
        </w:numPr>
      </w:pPr>
      <w:r>
        <w:t>User selects Leave Application.</w:t>
      </w:r>
    </w:p>
    <w:p w14:paraId="0A6058B0" w14:textId="77777777" w:rsidR="007E00E8" w:rsidRDefault="007E00E8" w:rsidP="001C1EE2">
      <w:pPr>
        <w:pStyle w:val="ListParagraph"/>
        <w:numPr>
          <w:ilvl w:val="0"/>
          <w:numId w:val="29"/>
        </w:numPr>
      </w:pPr>
      <w:r>
        <w:t>User selects Start Date of leave from the Calendar</w:t>
      </w:r>
    </w:p>
    <w:p w14:paraId="2D371DEC" w14:textId="77777777" w:rsidR="007E00E8" w:rsidRDefault="007E00E8" w:rsidP="001C1EE2">
      <w:pPr>
        <w:pStyle w:val="ListParagraph"/>
        <w:numPr>
          <w:ilvl w:val="0"/>
          <w:numId w:val="29"/>
        </w:numPr>
      </w:pPr>
      <w:r>
        <w:t>User selects End Date of leave from the Calendar</w:t>
      </w:r>
    </w:p>
    <w:p w14:paraId="3683B33D" w14:textId="77777777" w:rsidR="007E00E8" w:rsidRDefault="007E00E8" w:rsidP="001C1EE2">
      <w:pPr>
        <w:pStyle w:val="ListParagraph"/>
        <w:numPr>
          <w:ilvl w:val="0"/>
          <w:numId w:val="29"/>
        </w:numPr>
      </w:pPr>
      <w:r>
        <w:t>User selects Type of Leave ML</w:t>
      </w:r>
    </w:p>
    <w:p w14:paraId="757FF017" w14:textId="77777777" w:rsidR="007E00E8" w:rsidRDefault="007E00E8" w:rsidP="001C1EE2">
      <w:pPr>
        <w:pStyle w:val="ListParagraph"/>
        <w:numPr>
          <w:ilvl w:val="0"/>
          <w:numId w:val="29"/>
        </w:numPr>
      </w:pPr>
      <w:r>
        <w:t>User enters the reason for leave.</w:t>
      </w:r>
    </w:p>
    <w:p w14:paraId="482AA6C1" w14:textId="77777777" w:rsidR="007E00E8" w:rsidRPr="00464F55" w:rsidRDefault="007E00E8" w:rsidP="001C1EE2">
      <w:pPr>
        <w:pStyle w:val="ListParagraph"/>
        <w:numPr>
          <w:ilvl w:val="0"/>
          <w:numId w:val="29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button</w:t>
      </w:r>
      <w:r>
        <w:t>.</w:t>
      </w:r>
    </w:p>
    <w:p w14:paraId="274C1275" w14:textId="77777777" w:rsidR="007E00E8" w:rsidRDefault="007E00E8" w:rsidP="001C1EE2">
      <w:pPr>
        <w:pStyle w:val="ListParagraph"/>
        <w:numPr>
          <w:ilvl w:val="0"/>
          <w:numId w:val="29"/>
        </w:numPr>
      </w:pPr>
      <w:r>
        <w:t>System validates the details</w:t>
      </w:r>
    </w:p>
    <w:p w14:paraId="2C6CCBE7" w14:textId="77777777" w:rsidR="007E00E8" w:rsidRDefault="007E00E8" w:rsidP="001C1EE2">
      <w:pPr>
        <w:pStyle w:val="ListParagraph"/>
        <w:numPr>
          <w:ilvl w:val="0"/>
          <w:numId w:val="29"/>
        </w:numPr>
      </w:pPr>
      <w:r>
        <w:t>System validation fails since ML cannot be prefixed  with PL</w:t>
      </w:r>
    </w:p>
    <w:p w14:paraId="64D715A3" w14:textId="77777777" w:rsidR="007E00E8" w:rsidRDefault="007E00E8" w:rsidP="001C1EE2">
      <w:pPr>
        <w:pStyle w:val="ListParagraph"/>
        <w:numPr>
          <w:ilvl w:val="0"/>
          <w:numId w:val="29"/>
        </w:numPr>
      </w:pPr>
      <w:r>
        <w:t>S</w:t>
      </w:r>
      <w:r w:rsidRPr="00FA731D">
        <w:t xml:space="preserve">ystem displays an error message regarding </w:t>
      </w:r>
      <w:r>
        <w:t>the End date selection and ML prefixed with PL.</w:t>
      </w:r>
    </w:p>
    <w:p w14:paraId="2A65FB50" w14:textId="77777777" w:rsidR="007E00E8" w:rsidRPr="005C4493" w:rsidRDefault="007E00E8" w:rsidP="001C1EE2">
      <w:pPr>
        <w:pStyle w:val="ListParagraph"/>
        <w:numPr>
          <w:ilvl w:val="0"/>
          <w:numId w:val="29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2566F186" w14:textId="77777777" w:rsidR="007E00E8" w:rsidRPr="00EB346C" w:rsidRDefault="007E00E8" w:rsidP="001C1EE2"/>
    <w:p w14:paraId="794C63C3" w14:textId="77777777" w:rsidR="007E00E8" w:rsidRDefault="007E00E8" w:rsidP="001C1EE2">
      <w:pPr>
        <w:pStyle w:val="StyleHeading2Sub-headingH2ChapterNumberAppendixLetterchnh"/>
      </w:pPr>
      <w:bookmarkStart w:id="47" w:name="_Toc435191829"/>
      <w:r>
        <w:t>EXCEPTION FLOW 7: FF Sandwiched Between Any Leave (CL/SL/PL</w:t>
      </w:r>
      <w:bookmarkEnd w:id="47"/>
      <w:r>
        <w:t>/holidays)</w:t>
      </w:r>
    </w:p>
    <w:p w14:paraId="029C37FD" w14:textId="77777777" w:rsidR="007E00E8" w:rsidRDefault="007E00E8" w:rsidP="001C1EE2">
      <w:pPr>
        <w:pStyle w:val="ListParagraph"/>
        <w:numPr>
          <w:ilvl w:val="0"/>
          <w:numId w:val="22"/>
        </w:numPr>
      </w:pPr>
      <w:r>
        <w:t>User access Intranet.</w:t>
      </w:r>
    </w:p>
    <w:p w14:paraId="3E1C9A09" w14:textId="77777777" w:rsidR="007E00E8" w:rsidRDefault="007E00E8" w:rsidP="001C1EE2">
      <w:pPr>
        <w:pStyle w:val="ListParagraph"/>
        <w:numPr>
          <w:ilvl w:val="0"/>
          <w:numId w:val="22"/>
        </w:numPr>
      </w:pPr>
      <w:r>
        <w:t>User clicks on Employee Corner.</w:t>
      </w:r>
    </w:p>
    <w:p w14:paraId="6A4E1CCB" w14:textId="77777777" w:rsidR="007E00E8" w:rsidRDefault="007E00E8" w:rsidP="001C1EE2">
      <w:pPr>
        <w:pStyle w:val="ListParagraph"/>
        <w:numPr>
          <w:ilvl w:val="0"/>
          <w:numId w:val="22"/>
        </w:numPr>
      </w:pPr>
      <w:r>
        <w:t>User clicks on Attendance System.</w:t>
      </w:r>
    </w:p>
    <w:p w14:paraId="51B37A33" w14:textId="77777777" w:rsidR="007E00E8" w:rsidRDefault="007E00E8" w:rsidP="001C1EE2">
      <w:pPr>
        <w:pStyle w:val="ListParagraph"/>
        <w:numPr>
          <w:ilvl w:val="0"/>
          <w:numId w:val="22"/>
        </w:numPr>
      </w:pPr>
      <w:r>
        <w:t>User selects Leave Application.</w:t>
      </w:r>
    </w:p>
    <w:p w14:paraId="6D63EA4A" w14:textId="77777777" w:rsidR="007E00E8" w:rsidRDefault="007E00E8" w:rsidP="001C1EE2">
      <w:pPr>
        <w:pStyle w:val="ListParagraph"/>
        <w:numPr>
          <w:ilvl w:val="0"/>
          <w:numId w:val="22"/>
        </w:numPr>
      </w:pPr>
      <w:r>
        <w:t>User selects Start Date of leave from the Calendar</w:t>
      </w:r>
    </w:p>
    <w:p w14:paraId="2D200B13" w14:textId="77777777" w:rsidR="007E00E8" w:rsidRDefault="007E00E8" w:rsidP="001C1EE2">
      <w:pPr>
        <w:pStyle w:val="ListParagraph"/>
        <w:numPr>
          <w:ilvl w:val="0"/>
          <w:numId w:val="22"/>
        </w:numPr>
      </w:pPr>
      <w:r>
        <w:t>User selects End Date of leave from the Calendar</w:t>
      </w:r>
    </w:p>
    <w:p w14:paraId="4155AAD9" w14:textId="77777777" w:rsidR="007E00E8" w:rsidRDefault="007E00E8" w:rsidP="001C1EE2">
      <w:pPr>
        <w:pStyle w:val="ListParagraph"/>
        <w:numPr>
          <w:ilvl w:val="0"/>
          <w:numId w:val="22"/>
        </w:numPr>
      </w:pPr>
      <w:r>
        <w:t>User selects Type of Leave FF between 1</w:t>
      </w:r>
      <w:r w:rsidRPr="007F60AF">
        <w:rPr>
          <w:vertAlign w:val="superscript"/>
        </w:rPr>
        <w:t>st</w:t>
      </w:r>
      <w:r>
        <w:t xml:space="preserve"> and 2</w:t>
      </w:r>
      <w:r w:rsidRPr="007F60AF">
        <w:rPr>
          <w:vertAlign w:val="superscript"/>
        </w:rPr>
        <w:t>nd</w:t>
      </w:r>
      <w:r>
        <w:t xml:space="preserve"> CL.</w:t>
      </w:r>
    </w:p>
    <w:p w14:paraId="0E882399" w14:textId="77777777" w:rsidR="007E00E8" w:rsidRDefault="007E00E8" w:rsidP="001C1EE2">
      <w:pPr>
        <w:pStyle w:val="ListParagraph"/>
        <w:numPr>
          <w:ilvl w:val="0"/>
          <w:numId w:val="22"/>
        </w:numPr>
      </w:pPr>
      <w:r>
        <w:t>User enters the reason for leave.</w:t>
      </w:r>
    </w:p>
    <w:p w14:paraId="17CA531E" w14:textId="77777777" w:rsidR="007E00E8" w:rsidRPr="00464F55" w:rsidRDefault="007E00E8" w:rsidP="001C1EE2">
      <w:pPr>
        <w:pStyle w:val="ListParagraph"/>
        <w:numPr>
          <w:ilvl w:val="0"/>
          <w:numId w:val="22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button</w:t>
      </w:r>
      <w:r>
        <w:t>.</w:t>
      </w:r>
    </w:p>
    <w:p w14:paraId="47E351A8" w14:textId="77777777" w:rsidR="007E00E8" w:rsidRDefault="007E00E8" w:rsidP="001C1EE2">
      <w:pPr>
        <w:pStyle w:val="ListParagraph"/>
        <w:numPr>
          <w:ilvl w:val="0"/>
          <w:numId w:val="22"/>
        </w:numPr>
      </w:pPr>
      <w:r>
        <w:t>System validates the details</w:t>
      </w:r>
    </w:p>
    <w:p w14:paraId="76C076DD" w14:textId="77777777" w:rsidR="007E00E8" w:rsidRDefault="007E00E8" w:rsidP="001C1EE2">
      <w:pPr>
        <w:pStyle w:val="ListParagraph"/>
        <w:numPr>
          <w:ilvl w:val="0"/>
          <w:numId w:val="22"/>
        </w:numPr>
      </w:pPr>
      <w:r>
        <w:t>S</w:t>
      </w:r>
      <w:r w:rsidRPr="00FA731D">
        <w:t xml:space="preserve">ystem </w:t>
      </w:r>
      <w:r>
        <w:t>fails since FF is sandwiched between two leaves.</w:t>
      </w:r>
    </w:p>
    <w:p w14:paraId="509CFE83" w14:textId="77777777" w:rsidR="007E00E8" w:rsidRDefault="007E00E8" w:rsidP="001C1EE2">
      <w:pPr>
        <w:pStyle w:val="ListParagraph"/>
        <w:numPr>
          <w:ilvl w:val="0"/>
          <w:numId w:val="22"/>
        </w:numPr>
      </w:pPr>
      <w:r>
        <w:t>S</w:t>
      </w:r>
      <w:r w:rsidRPr="00FA731D">
        <w:t xml:space="preserve">ystem displays an error message regarding </w:t>
      </w:r>
      <w:r>
        <w:t>the sandwiched FF.</w:t>
      </w:r>
    </w:p>
    <w:p w14:paraId="31DCB5BE" w14:textId="77777777" w:rsidR="007E00E8" w:rsidRPr="005C4493" w:rsidRDefault="007E00E8" w:rsidP="001C1EE2">
      <w:pPr>
        <w:pStyle w:val="ListParagraph"/>
        <w:numPr>
          <w:ilvl w:val="0"/>
          <w:numId w:val="22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7B34FECE" w14:textId="77777777" w:rsidR="007E00E8" w:rsidRPr="00EB346C" w:rsidRDefault="007E00E8" w:rsidP="001C1EE2"/>
    <w:p w14:paraId="3B201B4C" w14:textId="77777777" w:rsidR="007E00E8" w:rsidRDefault="007E00E8" w:rsidP="001C1EE2">
      <w:pPr>
        <w:pStyle w:val="StyleHeading2Sub-headingH2ChapterNumberAppendixLetterchnh"/>
      </w:pPr>
      <w:r>
        <w:lastRenderedPageBreak/>
        <w:t xml:space="preserve">          </w:t>
      </w:r>
      <w:bookmarkStart w:id="48" w:name="_Toc435191830"/>
      <w:r>
        <w:t>EXCEPTION FLOW 8: FF Applied in Break ups</w:t>
      </w:r>
      <w:bookmarkEnd w:id="48"/>
    </w:p>
    <w:p w14:paraId="59C41331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access Intranet.</w:t>
      </w:r>
    </w:p>
    <w:p w14:paraId="52211DCF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clicks on Employee Corner.</w:t>
      </w:r>
    </w:p>
    <w:p w14:paraId="5B817453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clicks on Attendance System.</w:t>
      </w:r>
    </w:p>
    <w:p w14:paraId="10588419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selects Leave Application.</w:t>
      </w:r>
    </w:p>
    <w:p w14:paraId="2ED074CC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selects Start Date of leave from the Calendar</w:t>
      </w:r>
    </w:p>
    <w:p w14:paraId="0E1D750D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choses Half-Day check box in start date.</w:t>
      </w:r>
    </w:p>
    <w:p w14:paraId="1B203D61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selects session.</w:t>
      </w:r>
    </w:p>
    <w:p w14:paraId="3EDF7AEB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selects End Date same as Start Date.</w:t>
      </w:r>
    </w:p>
    <w:p w14:paraId="1E7B6A8E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choses Half-Day check box in end date.</w:t>
      </w:r>
    </w:p>
    <w:p w14:paraId="7FB3939D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selects session.</w:t>
      </w:r>
    </w:p>
    <w:p w14:paraId="2732D98F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selects Type of Leave FF.</w:t>
      </w:r>
    </w:p>
    <w:p w14:paraId="64D10F99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enters the reason for leave.</w:t>
      </w:r>
    </w:p>
    <w:p w14:paraId="435059D1" w14:textId="77777777" w:rsidR="007E00E8" w:rsidRPr="00464F55" w:rsidRDefault="007E00E8" w:rsidP="001C1EE2">
      <w:pPr>
        <w:pStyle w:val="ListParagraph"/>
        <w:numPr>
          <w:ilvl w:val="0"/>
          <w:numId w:val="23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button</w:t>
      </w:r>
      <w:r>
        <w:t>.</w:t>
      </w:r>
    </w:p>
    <w:p w14:paraId="7C927CB7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System validates the details</w:t>
      </w:r>
    </w:p>
    <w:p w14:paraId="1AC777DC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S</w:t>
      </w:r>
      <w:r w:rsidRPr="00FA731D">
        <w:t xml:space="preserve">ystem </w:t>
      </w:r>
      <w:r>
        <w:t>fails since FF is applied in break-ups.</w:t>
      </w:r>
    </w:p>
    <w:p w14:paraId="714E04AA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S</w:t>
      </w:r>
      <w:r w:rsidRPr="00FA731D">
        <w:t xml:space="preserve">ystem displays an error message regarding </w:t>
      </w:r>
      <w:r>
        <w:t>FF applied in breaks-ups.</w:t>
      </w:r>
    </w:p>
    <w:p w14:paraId="5915F47A" w14:textId="77777777" w:rsidR="007E00E8" w:rsidRPr="005C4493" w:rsidRDefault="007E00E8" w:rsidP="001C1EE2">
      <w:pPr>
        <w:pStyle w:val="ListParagraph"/>
        <w:numPr>
          <w:ilvl w:val="0"/>
          <w:numId w:val="23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3A50DCF0" w14:textId="77777777" w:rsidR="007E00E8" w:rsidRDefault="007E00E8" w:rsidP="001C1EE2">
      <w:pPr>
        <w:pStyle w:val="StyleHeading2Sub-headingH2ChapterNumberAppendixLetterchnh"/>
      </w:pPr>
      <w:bookmarkStart w:id="49" w:name="_Toc435191831"/>
      <w:r>
        <w:t xml:space="preserve">EXCEPTION FLOW 9: Cancel Approved Leave- Cancel request not </w:t>
      </w:r>
      <w:bookmarkEnd w:id="49"/>
      <w:r>
        <w:t>Submitted</w:t>
      </w:r>
    </w:p>
    <w:p w14:paraId="4B38BD40" w14:textId="77777777" w:rsidR="007E00E8" w:rsidRDefault="007E00E8" w:rsidP="001C1EE2">
      <w:pPr>
        <w:pStyle w:val="ListParagraph"/>
        <w:numPr>
          <w:ilvl w:val="0"/>
          <w:numId w:val="24"/>
        </w:numPr>
      </w:pPr>
      <w:r>
        <w:t>User access Intranet.</w:t>
      </w:r>
    </w:p>
    <w:p w14:paraId="5AC126D3" w14:textId="77777777" w:rsidR="007E00E8" w:rsidRDefault="007E00E8" w:rsidP="001C1EE2">
      <w:pPr>
        <w:pStyle w:val="ListParagraph"/>
        <w:numPr>
          <w:ilvl w:val="0"/>
          <w:numId w:val="24"/>
        </w:numPr>
      </w:pPr>
      <w:r>
        <w:t>User clicks on Employee Corner.</w:t>
      </w:r>
    </w:p>
    <w:p w14:paraId="3EFB600B" w14:textId="77777777" w:rsidR="007E00E8" w:rsidRDefault="007E00E8" w:rsidP="001C1EE2">
      <w:pPr>
        <w:pStyle w:val="ListParagraph"/>
        <w:numPr>
          <w:ilvl w:val="0"/>
          <w:numId w:val="24"/>
        </w:numPr>
      </w:pPr>
      <w:r>
        <w:t>User clicks on Attendance System.</w:t>
      </w:r>
    </w:p>
    <w:p w14:paraId="4CA05558" w14:textId="77777777" w:rsidR="007E00E8" w:rsidRDefault="007E00E8" w:rsidP="001C1EE2">
      <w:pPr>
        <w:pStyle w:val="ListParagraph"/>
        <w:numPr>
          <w:ilvl w:val="0"/>
          <w:numId w:val="24"/>
        </w:numPr>
      </w:pPr>
      <w:r>
        <w:t>User selects Leave Application.</w:t>
      </w:r>
    </w:p>
    <w:p w14:paraId="3DF6F885" w14:textId="77777777" w:rsidR="007E00E8" w:rsidRDefault="007E00E8" w:rsidP="001C1EE2">
      <w:pPr>
        <w:pStyle w:val="ListParagraph"/>
        <w:numPr>
          <w:ilvl w:val="0"/>
          <w:numId w:val="24"/>
        </w:numPr>
      </w:pPr>
      <w:r>
        <w:t>User selects an approved leave.</w:t>
      </w:r>
    </w:p>
    <w:p w14:paraId="46A8E134" w14:textId="77777777" w:rsidR="007E00E8" w:rsidRDefault="007E00E8" w:rsidP="001C1EE2">
      <w:pPr>
        <w:pStyle w:val="ListParagraph"/>
        <w:numPr>
          <w:ilvl w:val="0"/>
          <w:numId w:val="24"/>
        </w:numPr>
      </w:pPr>
      <w:r>
        <w:t>User c</w:t>
      </w:r>
      <w:r w:rsidRPr="00464F55">
        <w:t>lick</w:t>
      </w:r>
      <w:r>
        <w:t>s Cancel button.</w:t>
      </w:r>
    </w:p>
    <w:p w14:paraId="57D46E64" w14:textId="77777777" w:rsidR="007E00E8" w:rsidRDefault="007E00E8" w:rsidP="001C1EE2">
      <w:pPr>
        <w:pStyle w:val="ListParagraph"/>
        <w:numPr>
          <w:ilvl w:val="0"/>
          <w:numId w:val="24"/>
        </w:numPr>
      </w:pPr>
      <w:r>
        <w:t>System validates the details</w:t>
      </w:r>
    </w:p>
    <w:p w14:paraId="0B9BDEC1" w14:textId="77777777" w:rsidR="007E00E8" w:rsidRDefault="007E00E8" w:rsidP="001C1EE2">
      <w:pPr>
        <w:pStyle w:val="ListParagraph"/>
        <w:numPr>
          <w:ilvl w:val="0"/>
          <w:numId w:val="24"/>
        </w:numPr>
      </w:pPr>
      <w:r>
        <w:t>System fails to cancel the leave since cancellation of leave request is not submitted.</w:t>
      </w:r>
    </w:p>
    <w:p w14:paraId="75BD3F38" w14:textId="77777777" w:rsidR="007E00E8" w:rsidRDefault="007E00E8" w:rsidP="001C1EE2">
      <w:pPr>
        <w:pStyle w:val="ListParagraph"/>
        <w:numPr>
          <w:ilvl w:val="0"/>
          <w:numId w:val="24"/>
        </w:numPr>
      </w:pPr>
      <w:r>
        <w:t>System displays an error message regarding leave cancellation.</w:t>
      </w:r>
    </w:p>
    <w:p w14:paraId="782F2E84" w14:textId="77777777" w:rsidR="007E00E8" w:rsidRPr="00CB320F" w:rsidRDefault="007E00E8" w:rsidP="001C1EE2">
      <w:pPr>
        <w:pStyle w:val="ListParagraph"/>
        <w:numPr>
          <w:ilvl w:val="0"/>
          <w:numId w:val="24"/>
        </w:numPr>
      </w:pPr>
      <w:r>
        <w:t>System navigates back to Leave Application.</w:t>
      </w:r>
    </w:p>
    <w:p w14:paraId="451882CD" w14:textId="77777777" w:rsidR="007E00E8" w:rsidRDefault="007E00E8" w:rsidP="001C1EE2"/>
    <w:p w14:paraId="585ECE42" w14:textId="77777777" w:rsidR="007E00E8" w:rsidRDefault="007E00E8" w:rsidP="001C1EE2">
      <w:pPr>
        <w:pStyle w:val="StyleHeading2Sub-headingH2ChapterNumberAppendixLetterchnh"/>
      </w:pPr>
      <w:bookmarkStart w:id="50" w:name="_Toc435191832"/>
      <w:r>
        <w:t>EXCEPTION FLOW 10: Cancel approve leave- NOT Sanctioned</w:t>
      </w:r>
      <w:bookmarkEnd w:id="50"/>
    </w:p>
    <w:p w14:paraId="481BA75F" w14:textId="77777777" w:rsidR="007E00E8" w:rsidRDefault="007E00E8" w:rsidP="001C1EE2">
      <w:pPr>
        <w:pStyle w:val="ListParagraph"/>
        <w:numPr>
          <w:ilvl w:val="0"/>
          <w:numId w:val="25"/>
        </w:numPr>
      </w:pPr>
      <w:r>
        <w:t>User access Intranet.</w:t>
      </w:r>
    </w:p>
    <w:p w14:paraId="67F0C8D7" w14:textId="77777777" w:rsidR="007E00E8" w:rsidRDefault="007E00E8" w:rsidP="001C1EE2">
      <w:pPr>
        <w:pStyle w:val="ListParagraph"/>
        <w:numPr>
          <w:ilvl w:val="0"/>
          <w:numId w:val="25"/>
        </w:numPr>
      </w:pPr>
      <w:r>
        <w:t>User clicks on Employee Corner.</w:t>
      </w:r>
    </w:p>
    <w:p w14:paraId="1B55DE70" w14:textId="77777777" w:rsidR="007E00E8" w:rsidRDefault="007E00E8" w:rsidP="001C1EE2">
      <w:pPr>
        <w:pStyle w:val="ListParagraph"/>
        <w:numPr>
          <w:ilvl w:val="0"/>
          <w:numId w:val="25"/>
        </w:numPr>
      </w:pPr>
      <w:r>
        <w:t>User clicks on Attendance System.</w:t>
      </w:r>
    </w:p>
    <w:p w14:paraId="48432B9B" w14:textId="77777777" w:rsidR="007E00E8" w:rsidRDefault="007E00E8" w:rsidP="001C1EE2">
      <w:pPr>
        <w:pStyle w:val="ListParagraph"/>
        <w:numPr>
          <w:ilvl w:val="0"/>
          <w:numId w:val="25"/>
        </w:numPr>
      </w:pPr>
      <w:r>
        <w:t>User selects Leave Application.</w:t>
      </w:r>
    </w:p>
    <w:p w14:paraId="53ECA6A2" w14:textId="77777777" w:rsidR="007E00E8" w:rsidRDefault="007E00E8" w:rsidP="001C1EE2">
      <w:pPr>
        <w:pStyle w:val="ListParagraph"/>
        <w:numPr>
          <w:ilvl w:val="0"/>
          <w:numId w:val="25"/>
        </w:numPr>
      </w:pPr>
      <w:r>
        <w:t>User selects an approved leave.</w:t>
      </w:r>
    </w:p>
    <w:p w14:paraId="38C18013" w14:textId="77777777" w:rsidR="007E00E8" w:rsidRDefault="007E00E8" w:rsidP="001C1EE2">
      <w:pPr>
        <w:pStyle w:val="ListParagraph"/>
        <w:numPr>
          <w:ilvl w:val="0"/>
          <w:numId w:val="25"/>
        </w:numPr>
      </w:pPr>
      <w:r>
        <w:t>User c</w:t>
      </w:r>
      <w:r w:rsidRPr="00464F55">
        <w:t>lick</w:t>
      </w:r>
      <w:r>
        <w:t>s Cancel button.</w:t>
      </w:r>
    </w:p>
    <w:p w14:paraId="725B2FF7" w14:textId="77777777" w:rsidR="007E00E8" w:rsidRDefault="007E00E8" w:rsidP="001C1EE2">
      <w:pPr>
        <w:pStyle w:val="ListParagraph"/>
        <w:numPr>
          <w:ilvl w:val="0"/>
          <w:numId w:val="25"/>
        </w:numPr>
      </w:pPr>
      <w:r>
        <w:t>System validates the details</w:t>
      </w:r>
    </w:p>
    <w:p w14:paraId="2F4C197B" w14:textId="77777777" w:rsidR="007E00E8" w:rsidRDefault="007E00E8" w:rsidP="001C1EE2">
      <w:pPr>
        <w:pStyle w:val="ListParagraph"/>
        <w:numPr>
          <w:ilvl w:val="0"/>
          <w:numId w:val="25"/>
        </w:numPr>
      </w:pPr>
      <w:r>
        <w:lastRenderedPageBreak/>
        <w:t>System fails to cancel the leave since cancellation request not sanctioned.</w:t>
      </w:r>
    </w:p>
    <w:p w14:paraId="157A5C2D" w14:textId="77777777" w:rsidR="007E00E8" w:rsidRDefault="007E00E8" w:rsidP="001C1EE2">
      <w:pPr>
        <w:pStyle w:val="ListParagraph"/>
        <w:numPr>
          <w:ilvl w:val="0"/>
          <w:numId w:val="25"/>
        </w:numPr>
      </w:pPr>
      <w:r>
        <w:t>System displays an error message regarding leave cancellation.</w:t>
      </w:r>
    </w:p>
    <w:p w14:paraId="122EF1AF" w14:textId="77777777" w:rsidR="007E00E8" w:rsidRPr="00CB320F" w:rsidRDefault="007E00E8" w:rsidP="001C1EE2">
      <w:pPr>
        <w:pStyle w:val="ListParagraph"/>
        <w:numPr>
          <w:ilvl w:val="0"/>
          <w:numId w:val="25"/>
        </w:numPr>
      </w:pPr>
      <w:r>
        <w:t>System navigates back to Leave Application.</w:t>
      </w:r>
    </w:p>
    <w:p w14:paraId="2DFA770E" w14:textId="77777777" w:rsidR="007E00E8" w:rsidRDefault="007E00E8" w:rsidP="001C1EE2"/>
    <w:p w14:paraId="7CB61B90" w14:textId="77777777" w:rsidR="007E00E8" w:rsidRDefault="007E00E8" w:rsidP="001C1EE2">
      <w:pPr>
        <w:pStyle w:val="StyleHeading2Sub-headingH2ChapterNumberAppendixLetterchnh"/>
      </w:pPr>
      <w:bookmarkStart w:id="51" w:name="_Toc435191833"/>
      <w:r>
        <w:t>EXCEPTION FLOW 11: Leave For Future Dates (Next Year)</w:t>
      </w:r>
      <w:bookmarkEnd w:id="51"/>
    </w:p>
    <w:p w14:paraId="714C6E74" w14:textId="77777777" w:rsidR="007E00E8" w:rsidRPr="00CB320F" w:rsidRDefault="007E00E8" w:rsidP="001C1EE2"/>
    <w:p w14:paraId="1C363DD2" w14:textId="77777777" w:rsidR="007E00E8" w:rsidRDefault="007E00E8" w:rsidP="001C1EE2">
      <w:pPr>
        <w:pStyle w:val="ListParagraph"/>
        <w:numPr>
          <w:ilvl w:val="0"/>
          <w:numId w:val="26"/>
        </w:numPr>
      </w:pPr>
      <w:r>
        <w:t>User access Intranet.</w:t>
      </w:r>
    </w:p>
    <w:p w14:paraId="67EE677F" w14:textId="77777777" w:rsidR="007E00E8" w:rsidRDefault="007E00E8" w:rsidP="001C1EE2">
      <w:pPr>
        <w:pStyle w:val="ListParagraph"/>
        <w:numPr>
          <w:ilvl w:val="0"/>
          <w:numId w:val="26"/>
        </w:numPr>
      </w:pPr>
      <w:r>
        <w:t>User clicks on Employee Corner.</w:t>
      </w:r>
    </w:p>
    <w:p w14:paraId="4005548B" w14:textId="77777777" w:rsidR="007E00E8" w:rsidRDefault="007E00E8" w:rsidP="001C1EE2">
      <w:pPr>
        <w:pStyle w:val="ListParagraph"/>
        <w:numPr>
          <w:ilvl w:val="0"/>
          <w:numId w:val="26"/>
        </w:numPr>
      </w:pPr>
      <w:r>
        <w:t>User clicks on Attendance System.</w:t>
      </w:r>
    </w:p>
    <w:p w14:paraId="2789376F" w14:textId="77777777" w:rsidR="007E00E8" w:rsidRDefault="007E00E8" w:rsidP="001C1EE2">
      <w:pPr>
        <w:pStyle w:val="ListParagraph"/>
        <w:numPr>
          <w:ilvl w:val="0"/>
          <w:numId w:val="26"/>
        </w:numPr>
      </w:pPr>
      <w:r>
        <w:t>User selects Leave Application.</w:t>
      </w:r>
    </w:p>
    <w:p w14:paraId="5620561E" w14:textId="77777777" w:rsidR="007E00E8" w:rsidRDefault="007E00E8" w:rsidP="001C1EE2">
      <w:pPr>
        <w:pStyle w:val="ListParagraph"/>
        <w:numPr>
          <w:ilvl w:val="0"/>
          <w:numId w:val="26"/>
        </w:numPr>
      </w:pPr>
      <w:r>
        <w:t>User selects next year date as Start Date from Calendar</w:t>
      </w:r>
    </w:p>
    <w:p w14:paraId="3194B0F7" w14:textId="77777777" w:rsidR="007E00E8" w:rsidRDefault="007E00E8" w:rsidP="001C1EE2">
      <w:pPr>
        <w:pStyle w:val="ListParagraph"/>
        <w:numPr>
          <w:ilvl w:val="0"/>
          <w:numId w:val="26"/>
        </w:numPr>
      </w:pPr>
      <w:r>
        <w:t>User selects next year date as End Date from Calendar.</w:t>
      </w:r>
    </w:p>
    <w:p w14:paraId="3055B512" w14:textId="77777777" w:rsidR="007E00E8" w:rsidRDefault="007E00E8" w:rsidP="001C1EE2">
      <w:pPr>
        <w:pStyle w:val="ListParagraph"/>
        <w:numPr>
          <w:ilvl w:val="0"/>
          <w:numId w:val="26"/>
        </w:numPr>
      </w:pPr>
      <w:r>
        <w:t>User selects Type of Leave</w:t>
      </w:r>
    </w:p>
    <w:p w14:paraId="63103600" w14:textId="77777777" w:rsidR="007E00E8" w:rsidRDefault="007E00E8" w:rsidP="001C1EE2">
      <w:pPr>
        <w:pStyle w:val="ListParagraph"/>
        <w:numPr>
          <w:ilvl w:val="0"/>
          <w:numId w:val="26"/>
        </w:numPr>
      </w:pPr>
      <w:r>
        <w:t>User enters the reason for leave.</w:t>
      </w:r>
    </w:p>
    <w:p w14:paraId="7FF47C42" w14:textId="77777777" w:rsidR="007E00E8" w:rsidRPr="00464F55" w:rsidRDefault="007E00E8" w:rsidP="001C1EE2">
      <w:pPr>
        <w:pStyle w:val="ListParagraph"/>
        <w:numPr>
          <w:ilvl w:val="0"/>
          <w:numId w:val="26"/>
        </w:numPr>
      </w:pPr>
      <w:r>
        <w:t>User c</w:t>
      </w:r>
      <w:r w:rsidRPr="00464F55">
        <w:t>lick</w:t>
      </w:r>
      <w:r>
        <w:t>s on Submit button</w:t>
      </w:r>
      <w:r w:rsidRPr="00464F55">
        <w:t>.</w:t>
      </w:r>
    </w:p>
    <w:p w14:paraId="614FDD25" w14:textId="77777777" w:rsidR="007E00E8" w:rsidRDefault="007E00E8" w:rsidP="001C1EE2">
      <w:pPr>
        <w:pStyle w:val="ListParagraph"/>
        <w:numPr>
          <w:ilvl w:val="0"/>
          <w:numId w:val="26"/>
        </w:numPr>
      </w:pPr>
      <w:r>
        <w:t>System validates details</w:t>
      </w:r>
    </w:p>
    <w:p w14:paraId="4FE3C74E" w14:textId="77777777" w:rsidR="007E00E8" w:rsidRPr="000264C1" w:rsidRDefault="007E00E8" w:rsidP="001C1EE2">
      <w:pPr>
        <w:pStyle w:val="ListParagraph"/>
        <w:numPr>
          <w:ilvl w:val="0"/>
          <w:numId w:val="26"/>
        </w:numPr>
      </w:pPr>
      <w:r>
        <w:t>System fails since start date of leave requested for next year.</w:t>
      </w:r>
    </w:p>
    <w:p w14:paraId="7061E6A1" w14:textId="77777777" w:rsidR="007E00E8" w:rsidRDefault="007E00E8" w:rsidP="001C1EE2">
      <w:pPr>
        <w:pStyle w:val="ListParagraph"/>
        <w:numPr>
          <w:ilvl w:val="0"/>
          <w:numId w:val="26"/>
        </w:numPr>
      </w:pPr>
      <w:r>
        <w:t>System displays error message regarding Future date selection.</w:t>
      </w:r>
    </w:p>
    <w:p w14:paraId="76D9B2E2" w14:textId="77777777" w:rsidR="007E00E8" w:rsidRPr="005C4493" w:rsidRDefault="007E00E8" w:rsidP="001C1EE2">
      <w:pPr>
        <w:pStyle w:val="ListParagraph"/>
        <w:numPr>
          <w:ilvl w:val="0"/>
          <w:numId w:val="26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18B086CF" w14:textId="77777777" w:rsidR="007E00E8" w:rsidRDefault="007E00E8" w:rsidP="001C1EE2"/>
    <w:p w14:paraId="47306CAB" w14:textId="77777777" w:rsidR="007E00E8" w:rsidRDefault="007E00E8" w:rsidP="001C1EE2">
      <w:pPr>
        <w:pStyle w:val="StyleHeading2Sub-headingH2ChapterNumberAppendixLetterchnh"/>
      </w:pPr>
      <w:bookmarkStart w:id="52" w:name="_Toc435191835"/>
      <w:r>
        <w:t>EXCEPTION FLOW 12: Leave Against Marked Attendance Date</w:t>
      </w:r>
      <w:bookmarkEnd w:id="52"/>
      <w:r>
        <w:t>s</w:t>
      </w:r>
    </w:p>
    <w:p w14:paraId="27C5C22D" w14:textId="77777777" w:rsidR="007E00E8" w:rsidRPr="00CB320F" w:rsidRDefault="007E00E8" w:rsidP="001C1EE2"/>
    <w:p w14:paraId="68B6FAF5" w14:textId="77777777" w:rsidR="007E00E8" w:rsidRDefault="007E00E8" w:rsidP="001C1EE2">
      <w:pPr>
        <w:pStyle w:val="ListParagraph"/>
        <w:numPr>
          <w:ilvl w:val="0"/>
          <w:numId w:val="27"/>
        </w:numPr>
      </w:pPr>
      <w:r>
        <w:t>User access Intranet.</w:t>
      </w:r>
    </w:p>
    <w:p w14:paraId="4EC67533" w14:textId="77777777" w:rsidR="007E00E8" w:rsidRDefault="007E00E8" w:rsidP="001C1EE2">
      <w:pPr>
        <w:pStyle w:val="ListParagraph"/>
        <w:numPr>
          <w:ilvl w:val="0"/>
          <w:numId w:val="27"/>
        </w:numPr>
      </w:pPr>
      <w:r>
        <w:t>User clicks on Employee Corner.</w:t>
      </w:r>
    </w:p>
    <w:p w14:paraId="2E8B0A75" w14:textId="77777777" w:rsidR="007E00E8" w:rsidRDefault="007E00E8" w:rsidP="001C1EE2">
      <w:pPr>
        <w:pStyle w:val="ListParagraph"/>
        <w:numPr>
          <w:ilvl w:val="0"/>
          <w:numId w:val="27"/>
        </w:numPr>
      </w:pPr>
      <w:r>
        <w:t>User clicks on Attendance System.</w:t>
      </w:r>
    </w:p>
    <w:p w14:paraId="271CF7AF" w14:textId="77777777" w:rsidR="007E00E8" w:rsidRDefault="007E00E8" w:rsidP="001C1EE2">
      <w:pPr>
        <w:pStyle w:val="ListParagraph"/>
        <w:numPr>
          <w:ilvl w:val="0"/>
          <w:numId w:val="27"/>
        </w:numPr>
      </w:pPr>
      <w:r>
        <w:t>User selects Leave Application.</w:t>
      </w:r>
    </w:p>
    <w:p w14:paraId="1D56AB80" w14:textId="77777777" w:rsidR="007E00E8" w:rsidRDefault="007E00E8" w:rsidP="001C1EE2">
      <w:pPr>
        <w:pStyle w:val="ListParagraph"/>
        <w:numPr>
          <w:ilvl w:val="0"/>
          <w:numId w:val="27"/>
        </w:numPr>
      </w:pPr>
      <w:r>
        <w:t xml:space="preserve">User selects marked attendance date as Start Date of </w:t>
      </w:r>
      <w:proofErr w:type="gramStart"/>
      <w:r>
        <w:t>leave .</w:t>
      </w:r>
      <w:proofErr w:type="gramEnd"/>
    </w:p>
    <w:p w14:paraId="20FE0673" w14:textId="77777777" w:rsidR="007E00E8" w:rsidRDefault="007E00E8" w:rsidP="001C1EE2">
      <w:pPr>
        <w:pStyle w:val="ListParagraph"/>
        <w:numPr>
          <w:ilvl w:val="0"/>
          <w:numId w:val="27"/>
        </w:numPr>
      </w:pPr>
      <w:r>
        <w:t>Select End Date of leave.</w:t>
      </w:r>
    </w:p>
    <w:p w14:paraId="4C4A1F0D" w14:textId="77777777" w:rsidR="007E00E8" w:rsidRDefault="007E00E8" w:rsidP="001C1EE2">
      <w:pPr>
        <w:pStyle w:val="ListParagraph"/>
        <w:numPr>
          <w:ilvl w:val="0"/>
          <w:numId w:val="27"/>
        </w:numPr>
      </w:pPr>
      <w:r>
        <w:t>User selects Type of Leave</w:t>
      </w:r>
    </w:p>
    <w:p w14:paraId="5296152E" w14:textId="77777777" w:rsidR="007E00E8" w:rsidRDefault="007E00E8" w:rsidP="001C1EE2">
      <w:pPr>
        <w:pStyle w:val="ListParagraph"/>
        <w:numPr>
          <w:ilvl w:val="0"/>
          <w:numId w:val="27"/>
        </w:numPr>
      </w:pPr>
      <w:r>
        <w:t>User enters the reason for leave.</w:t>
      </w:r>
    </w:p>
    <w:p w14:paraId="62B76F48" w14:textId="77777777" w:rsidR="007E00E8" w:rsidRPr="00464F55" w:rsidRDefault="007E00E8" w:rsidP="001C1EE2">
      <w:pPr>
        <w:pStyle w:val="ListParagraph"/>
        <w:numPr>
          <w:ilvl w:val="0"/>
          <w:numId w:val="27"/>
        </w:numPr>
      </w:pPr>
      <w:r>
        <w:t>User c</w:t>
      </w:r>
      <w:r w:rsidRPr="00464F55">
        <w:t>lick</w:t>
      </w:r>
      <w:r>
        <w:t>s on Submit button</w:t>
      </w:r>
      <w:r w:rsidRPr="00464F55">
        <w:t>.</w:t>
      </w:r>
    </w:p>
    <w:p w14:paraId="32351ABD" w14:textId="77777777" w:rsidR="007E00E8" w:rsidRDefault="007E00E8" w:rsidP="001C1EE2">
      <w:pPr>
        <w:pStyle w:val="ListParagraph"/>
        <w:numPr>
          <w:ilvl w:val="0"/>
          <w:numId w:val="27"/>
        </w:numPr>
      </w:pPr>
      <w:r>
        <w:t>System validates details</w:t>
      </w:r>
    </w:p>
    <w:p w14:paraId="3A4F889F" w14:textId="77777777" w:rsidR="007E00E8" w:rsidRPr="000264C1" w:rsidRDefault="007E00E8" w:rsidP="001C1EE2">
      <w:pPr>
        <w:pStyle w:val="ListParagraph"/>
        <w:numPr>
          <w:ilvl w:val="0"/>
          <w:numId w:val="27"/>
        </w:numPr>
      </w:pPr>
      <w:r>
        <w:t>System fails since start date of leave requested against marked attendance.</w:t>
      </w:r>
    </w:p>
    <w:p w14:paraId="18390BF0" w14:textId="77777777" w:rsidR="007E00E8" w:rsidRDefault="007E00E8" w:rsidP="001C1EE2">
      <w:pPr>
        <w:pStyle w:val="ListParagraph"/>
        <w:numPr>
          <w:ilvl w:val="0"/>
          <w:numId w:val="27"/>
        </w:numPr>
      </w:pPr>
      <w:r>
        <w:t>System displays error message for selecting marked attendance date as Leave date.</w:t>
      </w:r>
    </w:p>
    <w:p w14:paraId="5F8BB74C" w14:textId="77777777" w:rsidR="007E00E8" w:rsidRPr="005C4493" w:rsidRDefault="007E00E8" w:rsidP="001C1EE2">
      <w:pPr>
        <w:pStyle w:val="ListParagraph"/>
        <w:numPr>
          <w:ilvl w:val="0"/>
          <w:numId w:val="27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0E03D8E5" w14:textId="77777777" w:rsidR="007E00E8" w:rsidRDefault="007E00E8" w:rsidP="001C1EE2"/>
    <w:p w14:paraId="44A48D73" w14:textId="77777777" w:rsidR="007E00E8" w:rsidRDefault="007E00E8" w:rsidP="001C1EE2">
      <w:pPr>
        <w:pStyle w:val="StyleHeading2Sub-headingH2ChapterNumberAppendixLetterchnh"/>
      </w:pPr>
      <w:bookmarkStart w:id="53" w:name="_Toc435191836"/>
      <w:r>
        <w:t>EXCEPTION FLOW 13: Leave For Week-Offs and Holiday</w:t>
      </w:r>
      <w:bookmarkEnd w:id="53"/>
      <w:r>
        <w:t>s</w:t>
      </w:r>
    </w:p>
    <w:p w14:paraId="77D360D2" w14:textId="77777777" w:rsidR="007E00E8" w:rsidRPr="00CB320F" w:rsidRDefault="007E00E8" w:rsidP="001C1EE2"/>
    <w:p w14:paraId="033655A6" w14:textId="77777777" w:rsidR="007E00E8" w:rsidRDefault="007E00E8" w:rsidP="001C1EE2">
      <w:pPr>
        <w:pStyle w:val="ListParagraph"/>
        <w:numPr>
          <w:ilvl w:val="0"/>
          <w:numId w:val="28"/>
        </w:numPr>
      </w:pPr>
      <w:r>
        <w:t>User access Intranet.</w:t>
      </w:r>
    </w:p>
    <w:p w14:paraId="5680706F" w14:textId="77777777" w:rsidR="007E00E8" w:rsidRDefault="007E00E8" w:rsidP="001C1EE2">
      <w:pPr>
        <w:pStyle w:val="ListParagraph"/>
        <w:numPr>
          <w:ilvl w:val="0"/>
          <w:numId w:val="28"/>
        </w:numPr>
      </w:pPr>
      <w:r>
        <w:t>User clicks on Employee Corner.</w:t>
      </w:r>
    </w:p>
    <w:p w14:paraId="186635D6" w14:textId="77777777" w:rsidR="007E00E8" w:rsidRDefault="007E00E8" w:rsidP="001C1EE2">
      <w:pPr>
        <w:pStyle w:val="ListParagraph"/>
        <w:numPr>
          <w:ilvl w:val="0"/>
          <w:numId w:val="28"/>
        </w:numPr>
      </w:pPr>
      <w:r>
        <w:t>User clicks on Attendance System.</w:t>
      </w:r>
    </w:p>
    <w:p w14:paraId="242BFF40" w14:textId="77777777" w:rsidR="007E00E8" w:rsidRDefault="007E00E8" w:rsidP="001C1EE2">
      <w:pPr>
        <w:pStyle w:val="ListParagraph"/>
        <w:numPr>
          <w:ilvl w:val="0"/>
          <w:numId w:val="28"/>
        </w:numPr>
      </w:pPr>
      <w:r>
        <w:t>User selects Leave Application.</w:t>
      </w:r>
    </w:p>
    <w:p w14:paraId="46EC100B" w14:textId="77777777" w:rsidR="007E00E8" w:rsidRDefault="007E00E8" w:rsidP="001C1EE2">
      <w:pPr>
        <w:pStyle w:val="ListParagraph"/>
        <w:numPr>
          <w:ilvl w:val="0"/>
          <w:numId w:val="28"/>
        </w:numPr>
      </w:pPr>
      <w:r>
        <w:t>User selects week offs and holidays as Start Date of leave.</w:t>
      </w:r>
    </w:p>
    <w:p w14:paraId="69304F02" w14:textId="77777777" w:rsidR="007E00E8" w:rsidRDefault="007E00E8" w:rsidP="001C1EE2">
      <w:pPr>
        <w:pStyle w:val="ListParagraph"/>
        <w:numPr>
          <w:ilvl w:val="0"/>
          <w:numId w:val="28"/>
        </w:numPr>
      </w:pPr>
      <w:r>
        <w:t>User selects Type of Leave</w:t>
      </w:r>
    </w:p>
    <w:p w14:paraId="7D53F7D5" w14:textId="77777777" w:rsidR="007E00E8" w:rsidRDefault="007E00E8" w:rsidP="001C1EE2">
      <w:pPr>
        <w:pStyle w:val="ListParagraph"/>
        <w:numPr>
          <w:ilvl w:val="0"/>
          <w:numId w:val="28"/>
        </w:numPr>
      </w:pPr>
      <w:r>
        <w:t>User enters the reason for leave.</w:t>
      </w:r>
    </w:p>
    <w:p w14:paraId="1957AD1A" w14:textId="77777777" w:rsidR="007E00E8" w:rsidRPr="00464F55" w:rsidRDefault="007E00E8" w:rsidP="001C1EE2">
      <w:pPr>
        <w:pStyle w:val="ListParagraph"/>
        <w:numPr>
          <w:ilvl w:val="0"/>
          <w:numId w:val="28"/>
        </w:numPr>
      </w:pPr>
      <w:r>
        <w:t>User c</w:t>
      </w:r>
      <w:r w:rsidRPr="00464F55">
        <w:t>lick</w:t>
      </w:r>
      <w:r>
        <w:t>s on Submit button</w:t>
      </w:r>
      <w:r w:rsidRPr="00464F55">
        <w:t>.</w:t>
      </w:r>
    </w:p>
    <w:p w14:paraId="539888B3" w14:textId="77777777" w:rsidR="007E00E8" w:rsidRDefault="007E00E8" w:rsidP="001C1EE2">
      <w:pPr>
        <w:pStyle w:val="ListParagraph"/>
        <w:numPr>
          <w:ilvl w:val="0"/>
          <w:numId w:val="28"/>
        </w:numPr>
      </w:pPr>
      <w:r>
        <w:t>System fails since start date of leave is in Week-offs or holidays.</w:t>
      </w:r>
    </w:p>
    <w:p w14:paraId="1DC11518" w14:textId="77777777" w:rsidR="007E00E8" w:rsidRDefault="007E00E8" w:rsidP="001C1EE2">
      <w:pPr>
        <w:pStyle w:val="ListParagraph"/>
        <w:numPr>
          <w:ilvl w:val="0"/>
          <w:numId w:val="28"/>
        </w:numPr>
      </w:pPr>
      <w:r>
        <w:t>System displays error message for selecting week offs or holiday dates as leave start date.</w:t>
      </w:r>
    </w:p>
    <w:p w14:paraId="1352F9EF" w14:textId="77777777" w:rsidR="007E00E8" w:rsidRPr="005C4493" w:rsidRDefault="007E00E8" w:rsidP="001C1EE2">
      <w:pPr>
        <w:pStyle w:val="ListParagraph"/>
        <w:numPr>
          <w:ilvl w:val="0"/>
          <w:numId w:val="28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714B12D9" w14:textId="77777777" w:rsidR="007E00E8" w:rsidRDefault="007E00E8" w:rsidP="001C1EE2"/>
    <w:p w14:paraId="681F048B" w14:textId="5BD8A645" w:rsidR="007E00E8" w:rsidRPr="009541F1" w:rsidRDefault="007E00E8" w:rsidP="001C1EE2">
      <w:pPr>
        <w:pStyle w:val="StyleHeading1H1Mainheading1Heading1Heading10Head1h1Sec"/>
      </w:pPr>
      <w:bookmarkStart w:id="54" w:name="_Toc435191837"/>
      <w:r w:rsidRPr="009541F1">
        <w:t>Post Conditions</w:t>
      </w:r>
      <w:bookmarkEnd w:id="54"/>
    </w:p>
    <w:p w14:paraId="08FE3020" w14:textId="77777777" w:rsidR="007E00E8" w:rsidRPr="00CB320F" w:rsidRDefault="007E00E8" w:rsidP="001C1EE2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7E00E8" w:rsidRPr="00CB320F" w14:paraId="41B2BC97" w14:textId="77777777" w:rsidTr="007F60AF">
        <w:trPr>
          <w:tblHeader/>
        </w:trPr>
        <w:tc>
          <w:tcPr>
            <w:tcW w:w="3168" w:type="dxa"/>
          </w:tcPr>
          <w:p w14:paraId="1A88F71F" w14:textId="77777777" w:rsidR="007E00E8" w:rsidRPr="00CB320F" w:rsidRDefault="007E00E8" w:rsidP="001C1EE2">
            <w:r w:rsidRPr="00CB320F">
              <w:t>Flow Name</w:t>
            </w:r>
          </w:p>
        </w:tc>
        <w:tc>
          <w:tcPr>
            <w:tcW w:w="5688" w:type="dxa"/>
          </w:tcPr>
          <w:p w14:paraId="137D1C48" w14:textId="77777777" w:rsidR="007E00E8" w:rsidRPr="00CB320F" w:rsidRDefault="007E00E8" w:rsidP="001C1EE2">
            <w:r w:rsidRPr="00CB320F">
              <w:t>Post Condition</w:t>
            </w:r>
          </w:p>
        </w:tc>
      </w:tr>
      <w:tr w:rsidR="007E00E8" w:rsidRPr="00CB320F" w14:paraId="5E225F10" w14:textId="77777777" w:rsidTr="007F60AF">
        <w:tc>
          <w:tcPr>
            <w:tcW w:w="3168" w:type="dxa"/>
          </w:tcPr>
          <w:p w14:paraId="00F9BCCF" w14:textId="77777777" w:rsidR="007E00E8" w:rsidRPr="00CB320F" w:rsidRDefault="007E00E8" w:rsidP="001C1EE2">
            <w:r>
              <w:t>Successful Leave application for ½ day</w:t>
            </w:r>
          </w:p>
        </w:tc>
        <w:tc>
          <w:tcPr>
            <w:tcW w:w="5688" w:type="dxa"/>
          </w:tcPr>
          <w:p w14:paraId="07CCFD69" w14:textId="77777777" w:rsidR="007E00E8" w:rsidRPr="00CB320F" w:rsidRDefault="007E00E8" w:rsidP="001C1EE2">
            <w:pPr>
              <w:rPr>
                <w:bCs/>
                <w:i/>
              </w:rPr>
            </w:pPr>
            <w:r>
              <w:t xml:space="preserve">The leave request is submitted for approval </w:t>
            </w:r>
          </w:p>
        </w:tc>
      </w:tr>
      <w:tr w:rsidR="007E00E8" w:rsidRPr="00CB320F" w14:paraId="3BFC2E6D" w14:textId="77777777" w:rsidTr="007F60AF">
        <w:tc>
          <w:tcPr>
            <w:tcW w:w="3168" w:type="dxa"/>
          </w:tcPr>
          <w:p w14:paraId="67A5DDD0" w14:textId="77777777" w:rsidR="007E00E8" w:rsidRPr="00CB320F" w:rsidRDefault="007E00E8" w:rsidP="001C1EE2">
            <w:r>
              <w:t>Successful application for 1 or more days leaves.</w:t>
            </w:r>
          </w:p>
        </w:tc>
        <w:tc>
          <w:tcPr>
            <w:tcW w:w="5688" w:type="dxa"/>
          </w:tcPr>
          <w:p w14:paraId="613B536C" w14:textId="77777777" w:rsidR="007E00E8" w:rsidRPr="00CB320F" w:rsidRDefault="007E00E8" w:rsidP="001C1EE2">
            <w:pPr>
              <w:rPr>
                <w:bCs/>
              </w:rPr>
            </w:pPr>
            <w:r>
              <w:t xml:space="preserve">The leave request is submitted for approval </w:t>
            </w:r>
          </w:p>
        </w:tc>
      </w:tr>
      <w:tr w:rsidR="007E00E8" w:rsidRPr="00CB320F" w14:paraId="42C31F83" w14:textId="77777777" w:rsidTr="007F60AF">
        <w:tc>
          <w:tcPr>
            <w:tcW w:w="3168" w:type="dxa"/>
          </w:tcPr>
          <w:p w14:paraId="548DDD6B" w14:textId="77777777" w:rsidR="007E00E8" w:rsidRPr="00CB320F" w:rsidRDefault="007E00E8" w:rsidP="001C1EE2">
            <w:r>
              <w:t>Successful Cancellation of Pending  leave</w:t>
            </w:r>
          </w:p>
        </w:tc>
        <w:tc>
          <w:tcPr>
            <w:tcW w:w="5688" w:type="dxa"/>
          </w:tcPr>
          <w:p w14:paraId="61743932" w14:textId="77777777" w:rsidR="007E00E8" w:rsidRPr="00CB320F" w:rsidRDefault="007E00E8" w:rsidP="001C1EE2">
            <w:r>
              <w:t xml:space="preserve">The system cancels the leave </w:t>
            </w:r>
          </w:p>
        </w:tc>
      </w:tr>
      <w:tr w:rsidR="007E00E8" w:rsidRPr="00CB320F" w14:paraId="399D1FA8" w14:textId="77777777" w:rsidTr="007F60AF">
        <w:tc>
          <w:tcPr>
            <w:tcW w:w="3168" w:type="dxa"/>
          </w:tcPr>
          <w:p w14:paraId="529CB117" w14:textId="77777777" w:rsidR="007E00E8" w:rsidRDefault="007E00E8" w:rsidP="001C1EE2">
            <w:r>
              <w:t xml:space="preserve">Successful Leave application for </w:t>
            </w:r>
            <w:r w:rsidRPr="005D151B">
              <w:t xml:space="preserve">FF </w:t>
            </w:r>
            <w:r>
              <w:t xml:space="preserve">against </w:t>
            </w:r>
            <w:proofErr w:type="spellStart"/>
            <w:r>
              <w:t>Comp.Off</w:t>
            </w:r>
            <w:proofErr w:type="spellEnd"/>
          </w:p>
        </w:tc>
        <w:tc>
          <w:tcPr>
            <w:tcW w:w="5688" w:type="dxa"/>
          </w:tcPr>
          <w:p w14:paraId="6042AAA7" w14:textId="77777777" w:rsidR="007E00E8" w:rsidRDefault="007E00E8" w:rsidP="001C1EE2">
            <w:r>
              <w:t>System submits the leave request for approval</w:t>
            </w:r>
          </w:p>
          <w:p w14:paraId="7899A6B3" w14:textId="77777777" w:rsidR="007E00E8" w:rsidRDefault="007E00E8" w:rsidP="001C1EE2"/>
        </w:tc>
      </w:tr>
      <w:tr w:rsidR="007E00E8" w:rsidRPr="00CB320F" w14:paraId="46361E46" w14:textId="77777777" w:rsidTr="007F60AF">
        <w:tc>
          <w:tcPr>
            <w:tcW w:w="3168" w:type="dxa"/>
          </w:tcPr>
          <w:p w14:paraId="5BD448F8" w14:textId="77777777" w:rsidR="007E00E8" w:rsidRPr="002967A6" w:rsidRDefault="007E00E8" w:rsidP="001C1EE2">
            <w:r>
              <w:t>CL</w:t>
            </w:r>
            <w:r w:rsidRPr="002967A6">
              <w:t xml:space="preserve"> Exceeds 3 Continues Days</w:t>
            </w:r>
          </w:p>
          <w:p w14:paraId="7A00433B" w14:textId="77777777" w:rsidR="007E00E8" w:rsidRPr="002967A6" w:rsidRDefault="007E00E8" w:rsidP="001C1EE2"/>
        </w:tc>
        <w:tc>
          <w:tcPr>
            <w:tcW w:w="5688" w:type="dxa"/>
          </w:tcPr>
          <w:p w14:paraId="77203946" w14:textId="77777777" w:rsidR="007E00E8" w:rsidRDefault="007E00E8" w:rsidP="001C1EE2">
            <w:r>
              <w:t>System displays an error message regarding the end date selection.</w:t>
            </w:r>
          </w:p>
          <w:p w14:paraId="2A422299" w14:textId="77777777" w:rsidR="007E00E8" w:rsidRPr="00FF5844" w:rsidRDefault="007E00E8" w:rsidP="001C1EE2">
            <w:r>
              <w:t>Leave request is not accepted</w:t>
            </w:r>
          </w:p>
        </w:tc>
      </w:tr>
      <w:tr w:rsidR="007E00E8" w:rsidRPr="00CB320F" w14:paraId="2714B660" w14:textId="77777777" w:rsidTr="007F60AF">
        <w:tc>
          <w:tcPr>
            <w:tcW w:w="3168" w:type="dxa"/>
          </w:tcPr>
          <w:p w14:paraId="25344357" w14:textId="77777777" w:rsidR="007E00E8" w:rsidRPr="002967A6" w:rsidRDefault="007E00E8" w:rsidP="001C1EE2">
            <w:r w:rsidRPr="002967A6">
              <w:lastRenderedPageBreak/>
              <w:t>CL Combined with other type of leave</w:t>
            </w:r>
          </w:p>
        </w:tc>
        <w:tc>
          <w:tcPr>
            <w:tcW w:w="5688" w:type="dxa"/>
          </w:tcPr>
          <w:p w14:paraId="61082743" w14:textId="77777777" w:rsidR="007E00E8" w:rsidRDefault="007E00E8" w:rsidP="001C1EE2">
            <w:r>
              <w:t>System displays an error message regarding the end date selection.</w:t>
            </w:r>
          </w:p>
          <w:p w14:paraId="10D71A32" w14:textId="77777777" w:rsidR="007E00E8" w:rsidRPr="00CB320F" w:rsidRDefault="007E00E8" w:rsidP="001C1EE2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44F93A72" w14:textId="77777777" w:rsidTr="007F60AF">
        <w:tc>
          <w:tcPr>
            <w:tcW w:w="3168" w:type="dxa"/>
          </w:tcPr>
          <w:p w14:paraId="60A53BEB" w14:textId="77777777" w:rsidR="007E00E8" w:rsidRDefault="007E00E8" w:rsidP="001C1EE2">
            <w:r>
              <w:t>SL Suffixed With PL (PL is already submitted)</w:t>
            </w:r>
          </w:p>
          <w:p w14:paraId="3DF8854E" w14:textId="77777777" w:rsidR="007E00E8" w:rsidRPr="002967A6" w:rsidRDefault="007E00E8" w:rsidP="001C1EE2"/>
        </w:tc>
        <w:tc>
          <w:tcPr>
            <w:tcW w:w="5688" w:type="dxa"/>
          </w:tcPr>
          <w:p w14:paraId="021EE080" w14:textId="77777777" w:rsidR="007E00E8" w:rsidRDefault="007E00E8" w:rsidP="001C1EE2">
            <w:r>
              <w:t>S</w:t>
            </w:r>
            <w:r w:rsidRPr="00FA731D">
              <w:t xml:space="preserve">ystem displays an error message regarding </w:t>
            </w:r>
            <w:r>
              <w:t>the Start date selection and SL suffixed with PL.</w:t>
            </w:r>
          </w:p>
          <w:p w14:paraId="759735D6" w14:textId="77777777" w:rsidR="007E00E8" w:rsidRPr="00CB320F" w:rsidRDefault="007E00E8" w:rsidP="001C1EE2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22771E4A" w14:textId="77777777" w:rsidTr="007F60AF">
        <w:tc>
          <w:tcPr>
            <w:tcW w:w="3168" w:type="dxa"/>
          </w:tcPr>
          <w:p w14:paraId="284400F5" w14:textId="77777777" w:rsidR="007E00E8" w:rsidRDefault="007E00E8" w:rsidP="001C1EE2">
            <w:r>
              <w:t>PL Prefixed With SL (SL is already submitted)</w:t>
            </w:r>
          </w:p>
          <w:p w14:paraId="53E56CCD" w14:textId="77777777" w:rsidR="007E00E8" w:rsidRPr="002967A6" w:rsidRDefault="007E00E8" w:rsidP="001C1EE2"/>
        </w:tc>
        <w:tc>
          <w:tcPr>
            <w:tcW w:w="5688" w:type="dxa"/>
          </w:tcPr>
          <w:p w14:paraId="238BDE59" w14:textId="77777777" w:rsidR="007E00E8" w:rsidRDefault="007E00E8" w:rsidP="001C1EE2">
            <w:r>
              <w:t>S</w:t>
            </w:r>
            <w:r w:rsidRPr="00FA731D">
              <w:t xml:space="preserve">ystem displays an error message regarding </w:t>
            </w:r>
            <w:r>
              <w:t>the End date selection and PL prefixed with SL.</w:t>
            </w:r>
          </w:p>
          <w:p w14:paraId="47DDC90F" w14:textId="77777777" w:rsidR="007E00E8" w:rsidRPr="00CB320F" w:rsidRDefault="007E00E8" w:rsidP="001C1EE2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068328FA" w14:textId="77777777" w:rsidTr="007F60AF">
        <w:tc>
          <w:tcPr>
            <w:tcW w:w="3168" w:type="dxa"/>
          </w:tcPr>
          <w:p w14:paraId="4ED1CE8E" w14:textId="77777777" w:rsidR="007E00E8" w:rsidRDefault="007E00E8" w:rsidP="001C1EE2">
            <w:r>
              <w:t>ML prefixed with SL (SL is already submitted)</w:t>
            </w:r>
          </w:p>
          <w:p w14:paraId="61EDF6F9" w14:textId="77777777" w:rsidR="007E00E8" w:rsidRPr="002967A6" w:rsidRDefault="007E00E8" w:rsidP="001C1EE2"/>
        </w:tc>
        <w:tc>
          <w:tcPr>
            <w:tcW w:w="5688" w:type="dxa"/>
          </w:tcPr>
          <w:p w14:paraId="0128A30D" w14:textId="77777777" w:rsidR="007E00E8" w:rsidRDefault="007E00E8" w:rsidP="001C1EE2"/>
          <w:p w14:paraId="0F03CF1D" w14:textId="77777777" w:rsidR="007E00E8" w:rsidRDefault="007E00E8" w:rsidP="001C1EE2">
            <w:r>
              <w:t>S</w:t>
            </w:r>
            <w:r w:rsidRPr="00FA731D">
              <w:t xml:space="preserve">ystem displays an error message regarding </w:t>
            </w:r>
            <w:r>
              <w:t>the End date selection and ML prefixed with SL.</w:t>
            </w:r>
          </w:p>
          <w:p w14:paraId="202D5784" w14:textId="77777777" w:rsidR="007E00E8" w:rsidRPr="00CB320F" w:rsidRDefault="007E00E8" w:rsidP="001C1EE2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7A3BCF2B" w14:textId="77777777" w:rsidTr="007F60AF">
        <w:tc>
          <w:tcPr>
            <w:tcW w:w="3168" w:type="dxa"/>
          </w:tcPr>
          <w:p w14:paraId="70C7BB9F" w14:textId="77777777" w:rsidR="007E00E8" w:rsidRDefault="007E00E8" w:rsidP="001C1EE2">
            <w:r>
              <w:t>ML prefixed with PL (PL is already submitted)</w:t>
            </w:r>
          </w:p>
          <w:p w14:paraId="3975BF2E" w14:textId="77777777" w:rsidR="007E00E8" w:rsidRPr="002967A6" w:rsidRDefault="007E00E8" w:rsidP="001C1EE2"/>
        </w:tc>
        <w:tc>
          <w:tcPr>
            <w:tcW w:w="5688" w:type="dxa"/>
          </w:tcPr>
          <w:p w14:paraId="7534260B" w14:textId="77777777" w:rsidR="007E00E8" w:rsidRDefault="007E00E8" w:rsidP="001C1EE2">
            <w:pPr>
              <w:rPr>
                <w:bCs/>
              </w:rPr>
            </w:pPr>
            <w:r>
              <w:t>S</w:t>
            </w:r>
            <w:r w:rsidRPr="00FA731D">
              <w:t xml:space="preserve">ystem displays an error message regarding </w:t>
            </w:r>
            <w:r>
              <w:t>the End date selection and ML prefixed with PL.</w:t>
            </w:r>
          </w:p>
          <w:p w14:paraId="6CA46822" w14:textId="77777777" w:rsidR="007E00E8" w:rsidRPr="00CB320F" w:rsidRDefault="007E00E8" w:rsidP="001C1EE2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1B77A5BF" w14:textId="77777777" w:rsidTr="007F60AF">
        <w:tc>
          <w:tcPr>
            <w:tcW w:w="3168" w:type="dxa"/>
          </w:tcPr>
          <w:p w14:paraId="63879756" w14:textId="77777777" w:rsidR="007E00E8" w:rsidRDefault="007E00E8" w:rsidP="001C1EE2">
            <w:r>
              <w:t>FF Sandwiched Between Any Leave (CL/SL/PL/holidays)</w:t>
            </w:r>
          </w:p>
          <w:p w14:paraId="63C59BAD" w14:textId="77777777" w:rsidR="007E00E8" w:rsidRPr="002967A6" w:rsidRDefault="007E00E8" w:rsidP="001C1EE2"/>
        </w:tc>
        <w:tc>
          <w:tcPr>
            <w:tcW w:w="5688" w:type="dxa"/>
          </w:tcPr>
          <w:p w14:paraId="2EF22918" w14:textId="77777777" w:rsidR="007E00E8" w:rsidRDefault="007E00E8" w:rsidP="001C1EE2">
            <w:r>
              <w:t>S</w:t>
            </w:r>
            <w:r w:rsidRPr="00FA731D">
              <w:t xml:space="preserve">ystem displays an error message regarding </w:t>
            </w:r>
            <w:r>
              <w:t>the sandwiched FF.</w:t>
            </w:r>
          </w:p>
          <w:p w14:paraId="1B1F511E" w14:textId="77777777" w:rsidR="007E00E8" w:rsidRPr="00CB320F" w:rsidRDefault="007E00E8" w:rsidP="001C1EE2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615937ED" w14:textId="77777777" w:rsidTr="007F60AF">
        <w:tc>
          <w:tcPr>
            <w:tcW w:w="3168" w:type="dxa"/>
          </w:tcPr>
          <w:p w14:paraId="581E4C8E" w14:textId="77777777" w:rsidR="007E00E8" w:rsidRDefault="007E00E8" w:rsidP="001C1EE2">
            <w:r>
              <w:t>FF Applied in Break ups</w:t>
            </w:r>
          </w:p>
          <w:p w14:paraId="1D6BB7F5" w14:textId="77777777" w:rsidR="007E00E8" w:rsidRPr="002967A6" w:rsidRDefault="007E00E8" w:rsidP="001C1EE2"/>
        </w:tc>
        <w:tc>
          <w:tcPr>
            <w:tcW w:w="5688" w:type="dxa"/>
          </w:tcPr>
          <w:p w14:paraId="487CF9B6" w14:textId="77777777" w:rsidR="007E00E8" w:rsidRDefault="007E00E8" w:rsidP="001C1EE2">
            <w:pPr>
              <w:rPr>
                <w:bCs/>
              </w:rPr>
            </w:pPr>
            <w:r>
              <w:t>S</w:t>
            </w:r>
            <w:r w:rsidRPr="00FA731D">
              <w:t xml:space="preserve">ystem displays an error message regarding </w:t>
            </w:r>
            <w:r>
              <w:t>FF applied in breaks-ups.</w:t>
            </w:r>
          </w:p>
          <w:p w14:paraId="7D848E6F" w14:textId="77777777" w:rsidR="007E00E8" w:rsidRPr="00CB320F" w:rsidRDefault="007E00E8" w:rsidP="001C1EE2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78A9399A" w14:textId="77777777" w:rsidTr="007F60AF">
        <w:tc>
          <w:tcPr>
            <w:tcW w:w="3168" w:type="dxa"/>
          </w:tcPr>
          <w:p w14:paraId="36C365D3" w14:textId="77777777" w:rsidR="007E00E8" w:rsidRDefault="007E00E8" w:rsidP="001C1EE2">
            <w:r>
              <w:t>Cancel Approved Leave- Cancel request not Submitted</w:t>
            </w:r>
          </w:p>
          <w:p w14:paraId="01262A9F" w14:textId="77777777" w:rsidR="007E00E8" w:rsidRPr="002967A6" w:rsidRDefault="007E00E8" w:rsidP="001C1EE2"/>
        </w:tc>
        <w:tc>
          <w:tcPr>
            <w:tcW w:w="5688" w:type="dxa"/>
          </w:tcPr>
          <w:p w14:paraId="303DB682" w14:textId="77777777" w:rsidR="007E00E8" w:rsidRDefault="007E00E8" w:rsidP="001C1EE2">
            <w:r>
              <w:t>System displays an error message regarding leave cancellation.</w:t>
            </w:r>
          </w:p>
          <w:p w14:paraId="4A8F5B2A" w14:textId="77777777" w:rsidR="007E00E8" w:rsidRPr="00CB320F" w:rsidRDefault="007E00E8" w:rsidP="001C1EE2">
            <w:r>
              <w:t>Leave cancellation is not accepted</w:t>
            </w:r>
          </w:p>
        </w:tc>
      </w:tr>
      <w:tr w:rsidR="007E00E8" w:rsidRPr="00CB320F" w14:paraId="6986E4DD" w14:textId="77777777" w:rsidTr="007F60AF">
        <w:tc>
          <w:tcPr>
            <w:tcW w:w="3168" w:type="dxa"/>
          </w:tcPr>
          <w:p w14:paraId="0F13BB4A" w14:textId="77777777" w:rsidR="007E00E8" w:rsidRDefault="007E00E8" w:rsidP="001C1EE2">
            <w:r>
              <w:lastRenderedPageBreak/>
              <w:t>Cancel approve leave- NOT Sanctioned</w:t>
            </w:r>
          </w:p>
          <w:p w14:paraId="0304C08E" w14:textId="77777777" w:rsidR="007E00E8" w:rsidRPr="002967A6" w:rsidRDefault="007E00E8" w:rsidP="001C1EE2"/>
        </w:tc>
        <w:tc>
          <w:tcPr>
            <w:tcW w:w="5688" w:type="dxa"/>
          </w:tcPr>
          <w:p w14:paraId="685BC3AD" w14:textId="77777777" w:rsidR="007E00E8" w:rsidRDefault="007E00E8" w:rsidP="001C1EE2">
            <w:r>
              <w:t>System displays an error message regarding leave cancellation.</w:t>
            </w:r>
          </w:p>
          <w:p w14:paraId="236EB79E" w14:textId="77777777" w:rsidR="007E00E8" w:rsidRPr="00CB320F" w:rsidRDefault="007E00E8" w:rsidP="001C1EE2">
            <w:r>
              <w:t>Leave cancellation is not accepted</w:t>
            </w:r>
          </w:p>
        </w:tc>
      </w:tr>
      <w:tr w:rsidR="007E00E8" w:rsidRPr="00CB320F" w14:paraId="4923CA0B" w14:textId="77777777" w:rsidTr="007F60AF">
        <w:tc>
          <w:tcPr>
            <w:tcW w:w="3168" w:type="dxa"/>
          </w:tcPr>
          <w:p w14:paraId="7706E286" w14:textId="77777777" w:rsidR="007E00E8" w:rsidRDefault="007E00E8" w:rsidP="001C1EE2">
            <w:r>
              <w:t>leave For Future Dates (Next Year)</w:t>
            </w:r>
          </w:p>
          <w:p w14:paraId="5E2D32A0" w14:textId="77777777" w:rsidR="007E00E8" w:rsidRPr="002967A6" w:rsidRDefault="007E00E8" w:rsidP="001C1EE2"/>
        </w:tc>
        <w:tc>
          <w:tcPr>
            <w:tcW w:w="5688" w:type="dxa"/>
          </w:tcPr>
          <w:p w14:paraId="06FC1F63" w14:textId="77777777" w:rsidR="007E00E8" w:rsidRDefault="007E00E8" w:rsidP="001C1EE2">
            <w:r>
              <w:t>System displays error message regarding Future date selection.</w:t>
            </w:r>
          </w:p>
          <w:p w14:paraId="114CC4BA" w14:textId="77777777" w:rsidR="007E00E8" w:rsidRPr="00CB320F" w:rsidRDefault="007E00E8" w:rsidP="001C1EE2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6E10E943" w14:textId="77777777" w:rsidTr="007F60AF">
        <w:tc>
          <w:tcPr>
            <w:tcW w:w="3168" w:type="dxa"/>
          </w:tcPr>
          <w:p w14:paraId="7D0AE3DB" w14:textId="77777777" w:rsidR="007E00E8" w:rsidRDefault="007E00E8" w:rsidP="001C1EE2">
            <w:r>
              <w:t>Leave Against Marked Attendance Dates</w:t>
            </w:r>
          </w:p>
          <w:p w14:paraId="25D43CED" w14:textId="77777777" w:rsidR="007E00E8" w:rsidRPr="002967A6" w:rsidRDefault="007E00E8" w:rsidP="001C1EE2"/>
        </w:tc>
        <w:tc>
          <w:tcPr>
            <w:tcW w:w="5688" w:type="dxa"/>
          </w:tcPr>
          <w:p w14:paraId="5A320705" w14:textId="77777777" w:rsidR="007E00E8" w:rsidRDefault="007E00E8" w:rsidP="001C1EE2">
            <w:r>
              <w:t>System displays error message for selecting marked attendance date as Leave date.</w:t>
            </w:r>
          </w:p>
          <w:p w14:paraId="4C442A20" w14:textId="77777777" w:rsidR="007E00E8" w:rsidRPr="00CB320F" w:rsidRDefault="007E00E8" w:rsidP="001C1EE2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070E8856" w14:textId="77777777" w:rsidTr="007F60AF">
        <w:tc>
          <w:tcPr>
            <w:tcW w:w="3168" w:type="dxa"/>
          </w:tcPr>
          <w:p w14:paraId="19D18ECD" w14:textId="77777777" w:rsidR="007E00E8" w:rsidRDefault="007E00E8" w:rsidP="001C1EE2">
            <w:r>
              <w:t>Leave For Week-Offs and Holidays</w:t>
            </w:r>
          </w:p>
          <w:p w14:paraId="176011D6" w14:textId="77777777" w:rsidR="007E00E8" w:rsidRPr="002967A6" w:rsidRDefault="007E00E8" w:rsidP="001C1EE2"/>
        </w:tc>
        <w:tc>
          <w:tcPr>
            <w:tcW w:w="5688" w:type="dxa"/>
          </w:tcPr>
          <w:p w14:paraId="5B98FD88" w14:textId="77777777" w:rsidR="007E00E8" w:rsidRDefault="007E00E8" w:rsidP="001C1EE2">
            <w:r>
              <w:t>System displays error message for selecting week offs or holiday dates as leave start date.</w:t>
            </w:r>
          </w:p>
          <w:p w14:paraId="17432C7D" w14:textId="77777777" w:rsidR="007E00E8" w:rsidRPr="00CB320F" w:rsidRDefault="007E00E8" w:rsidP="001C1EE2">
            <w:pPr>
              <w:rPr>
                <w:bCs/>
              </w:rPr>
            </w:pPr>
            <w:r>
              <w:t>Leave request is not accepted</w:t>
            </w:r>
          </w:p>
        </w:tc>
      </w:tr>
    </w:tbl>
    <w:p w14:paraId="53910550" w14:textId="77777777" w:rsidR="007E00E8" w:rsidRDefault="007E00E8" w:rsidP="001C1EE2"/>
    <w:p w14:paraId="32DB1B6B" w14:textId="77777777" w:rsidR="000D7BE1" w:rsidRPr="00CB320F" w:rsidRDefault="000D7BE1" w:rsidP="001C1EE2"/>
    <w:p w14:paraId="7D859F22" w14:textId="77777777" w:rsidR="007E00E8" w:rsidRPr="00CB320F" w:rsidRDefault="007E00E8" w:rsidP="001C1EE2"/>
    <w:p w14:paraId="4B1F15B2" w14:textId="24DE44B2" w:rsidR="007F60AF" w:rsidRPr="007F60AF" w:rsidRDefault="00C32177" w:rsidP="001C1EE2">
      <w:pPr>
        <w:pStyle w:val="Heading1"/>
      </w:pPr>
      <w:r>
        <w:t>6</w:t>
      </w:r>
      <w:r w:rsidR="007F60AF" w:rsidRPr="007F60AF">
        <w:t>. SPECIAL REQUIREMENTS</w:t>
      </w:r>
    </w:p>
    <w:p w14:paraId="4C73A22F" w14:textId="1809B2BC" w:rsidR="007F60AF" w:rsidRPr="007F60AF" w:rsidRDefault="00C32177" w:rsidP="001C1EE2">
      <w:pPr>
        <w:pStyle w:val="Heading1"/>
      </w:pPr>
      <w:r>
        <w:t>7</w:t>
      </w:r>
      <w:r w:rsidR="00872C0A">
        <w:t xml:space="preserve">. </w:t>
      </w:r>
      <w:r w:rsidR="007F60AF" w:rsidRPr="007F60AF">
        <w:t>PERFORMANCE</w:t>
      </w:r>
    </w:p>
    <w:p w14:paraId="1B789E2B" w14:textId="2A19B854" w:rsidR="007F60AF" w:rsidRDefault="007F60AF" w:rsidP="001C1EE2">
      <w:r>
        <w:t>1. The visibility of the date on clicking the “From Date” (Calendar Option) shall be displayed within 15 seconds of user request.</w:t>
      </w:r>
    </w:p>
    <w:p w14:paraId="5775BB41" w14:textId="227DDD93" w:rsidR="008167AB" w:rsidRDefault="007F60AF" w:rsidP="001C1EE2">
      <w:pPr>
        <w:pStyle w:val="Heading1"/>
      </w:pPr>
      <w:r w:rsidRPr="007F60AF">
        <w:t>AVAILABILITY</w:t>
      </w:r>
    </w:p>
    <w:p w14:paraId="51AA0F57" w14:textId="50E5ADBD" w:rsidR="008167AB" w:rsidRPr="008167AB" w:rsidRDefault="008167AB" w:rsidP="001C1EE2">
      <w:proofErr w:type="gramStart"/>
      <w:r>
        <w:t>1.The</w:t>
      </w:r>
      <w:proofErr w:type="gramEnd"/>
      <w:r>
        <w:t xml:space="preserve"> user can apply leave on the “Apply Leave” portal on all working days 24*7 but cannot register on national holidays.</w:t>
      </w:r>
    </w:p>
    <w:p w14:paraId="2C320B63" w14:textId="3D04379D" w:rsidR="008167AB" w:rsidRDefault="008167AB" w:rsidP="001C1EE2">
      <w:pPr>
        <w:pStyle w:val="Heading1"/>
      </w:pPr>
      <w:r>
        <w:t xml:space="preserve"> USER INTERFACE</w:t>
      </w:r>
    </w:p>
    <w:p w14:paraId="65D66444" w14:textId="21787213" w:rsidR="008167AB" w:rsidRDefault="008167AB" w:rsidP="001C1EE2">
      <w:proofErr w:type="gramStart"/>
      <w:r>
        <w:t>1.The</w:t>
      </w:r>
      <w:proofErr w:type="gramEnd"/>
      <w:r>
        <w:t xml:space="preserve"> letters on Menus shall be bold and red in color.</w:t>
      </w:r>
    </w:p>
    <w:p w14:paraId="7438E43F" w14:textId="019AC986" w:rsidR="008167AB" w:rsidRDefault="008167AB" w:rsidP="001C1EE2">
      <w:proofErr w:type="gramStart"/>
      <w:r>
        <w:t>2.The</w:t>
      </w:r>
      <w:proofErr w:type="gramEnd"/>
      <w:r>
        <w:t xml:space="preserve"> active links should be displayed in blue color.</w:t>
      </w:r>
    </w:p>
    <w:p w14:paraId="24BCFF4C" w14:textId="54C61BA0" w:rsidR="008167AB" w:rsidRDefault="008167AB" w:rsidP="001C1EE2">
      <w:r>
        <w:lastRenderedPageBreak/>
        <w:t>3. The note field related to the rules to be followed should appear on the top of the application portal.</w:t>
      </w:r>
    </w:p>
    <w:p w14:paraId="2A31D506" w14:textId="6A765C8F" w:rsidR="008167AB" w:rsidRDefault="008167AB" w:rsidP="001C1EE2">
      <w:proofErr w:type="gramStart"/>
      <w:r>
        <w:t>4.The</w:t>
      </w:r>
      <w:proofErr w:type="gramEnd"/>
      <w:r>
        <w:t xml:space="preserve"> calendar field for entering the dates should be present on the right side of date option.</w:t>
      </w:r>
    </w:p>
    <w:p w14:paraId="1FAEBA56" w14:textId="2A46C320" w:rsidR="008167AB" w:rsidRDefault="008167AB" w:rsidP="001C1EE2">
      <w:pPr>
        <w:pStyle w:val="Heading1"/>
      </w:pPr>
      <w:r>
        <w:t>SECURITY</w:t>
      </w:r>
    </w:p>
    <w:p w14:paraId="360F9229" w14:textId="6DD0630E" w:rsidR="008167AB" w:rsidRDefault="008167AB" w:rsidP="001C1EE2">
      <w:proofErr w:type="gramStart"/>
      <w:r>
        <w:t>1.The</w:t>
      </w:r>
      <w:proofErr w:type="gramEnd"/>
      <w:r>
        <w:t xml:space="preserve"> system shall not allow the user to cancel the approved leaves unless cancellation of leaves is submitted and is sanctioned.</w:t>
      </w:r>
    </w:p>
    <w:p w14:paraId="6D7CF503" w14:textId="1C0FF7DB" w:rsidR="008167AB" w:rsidRDefault="008167AB" w:rsidP="001C1EE2">
      <w:proofErr w:type="gramStart"/>
      <w:r>
        <w:t>2.The</w:t>
      </w:r>
      <w:proofErr w:type="gramEnd"/>
      <w:r>
        <w:t xml:space="preserve"> system shall not allow the user to apply the leave for the future dates.</w:t>
      </w:r>
    </w:p>
    <w:p w14:paraId="6E7510BC" w14:textId="59A2BD93" w:rsidR="008167AB" w:rsidRDefault="008167AB" w:rsidP="001C1EE2">
      <w:proofErr w:type="gramStart"/>
      <w:r>
        <w:t>3.The</w:t>
      </w:r>
      <w:proofErr w:type="gramEnd"/>
      <w:r>
        <w:t xml:space="preserve"> system </w:t>
      </w:r>
      <w:proofErr w:type="spellStart"/>
      <w:r>
        <w:t>does</w:t>
      </w:r>
      <w:r w:rsidR="00112357">
        <w:t>not</w:t>
      </w:r>
      <w:proofErr w:type="spellEnd"/>
      <w:r w:rsidR="00112357">
        <w:t xml:space="preserve"> allow the user to apply </w:t>
      </w:r>
      <w:r>
        <w:t>the leave when the attendance is already marked.</w:t>
      </w:r>
    </w:p>
    <w:p w14:paraId="5A418806" w14:textId="534F8FC9" w:rsidR="008167AB" w:rsidRPr="008167AB" w:rsidRDefault="00112357" w:rsidP="001C1EE2">
      <w:proofErr w:type="gramStart"/>
      <w:r>
        <w:t>4.The</w:t>
      </w:r>
      <w:proofErr w:type="gramEnd"/>
      <w:r>
        <w:t xml:space="preserve"> system </w:t>
      </w:r>
      <w:proofErr w:type="spellStart"/>
      <w:r>
        <w:t>shallnot</w:t>
      </w:r>
      <w:proofErr w:type="spellEnd"/>
      <w:r>
        <w:t xml:space="preserve"> allow the user to apply the leave on </w:t>
      </w:r>
      <w:proofErr w:type="spellStart"/>
      <w:r>
        <w:t>weekoffs</w:t>
      </w:r>
      <w:proofErr w:type="spellEnd"/>
      <w:r>
        <w:t xml:space="preserve"> and holidays.</w:t>
      </w:r>
    </w:p>
    <w:p w14:paraId="32F47977" w14:textId="62072CDF" w:rsidR="00112357" w:rsidRDefault="00112357" w:rsidP="001C1EE2">
      <w:pPr>
        <w:pStyle w:val="StyleHeading1H1Mainheading1Heading1Heading10Head1h1Sec"/>
        <w:numPr>
          <w:ilvl w:val="0"/>
          <w:numId w:val="36"/>
        </w:numPr>
      </w:pPr>
      <w:r>
        <w:t>EXTENSION POINTS</w:t>
      </w:r>
    </w:p>
    <w:p w14:paraId="0C1D7276" w14:textId="77777777" w:rsidR="00112357" w:rsidRPr="00112357" w:rsidRDefault="00112357" w:rsidP="001C1EE2"/>
    <w:p w14:paraId="1500B5CB" w14:textId="55E640C3" w:rsidR="009F5790" w:rsidRDefault="00112357" w:rsidP="001C1EE2">
      <w:pPr>
        <w:pStyle w:val="StyleHeading2Sub-headingH2ChapterNumberAppendixLetterchnh"/>
      </w:pPr>
      <w:r>
        <w:t>EXTENSION IN: EXCEPTION flow1</w:t>
      </w:r>
    </w:p>
    <w:p w14:paraId="680A9AD3" w14:textId="4A6049C6" w:rsidR="00112357" w:rsidRDefault="00112357" w:rsidP="001C1EE2">
      <w:pPr>
        <w:pStyle w:val="NoSpacing"/>
      </w:pPr>
      <w:r>
        <w:t>In step 2. If the user has entered wrong end date</w:t>
      </w:r>
    </w:p>
    <w:p w14:paraId="522AADF4" w14:textId="40F12047" w:rsidR="00112357" w:rsidRDefault="00112357" w:rsidP="001C1EE2">
      <w:pPr>
        <w:pStyle w:val="NoSpacing"/>
        <w:numPr>
          <w:ilvl w:val="1"/>
          <w:numId w:val="28"/>
        </w:numPr>
      </w:pPr>
      <w:r>
        <w:t>The system prompts the user to re-enter the data.</w:t>
      </w:r>
    </w:p>
    <w:p w14:paraId="32771FE9" w14:textId="504EC52B" w:rsidR="00112357" w:rsidRDefault="00112357" w:rsidP="001C1EE2">
      <w:pPr>
        <w:pStyle w:val="NoSpacing"/>
        <w:numPr>
          <w:ilvl w:val="1"/>
          <w:numId w:val="28"/>
        </w:numPr>
      </w:pPr>
      <w:r>
        <w:t>The system takes the user to the step2.</w:t>
      </w:r>
    </w:p>
    <w:p w14:paraId="5BA47CA6" w14:textId="00FF105A" w:rsidR="00112357" w:rsidRDefault="00112357" w:rsidP="001C1EE2">
      <w:pPr>
        <w:pStyle w:val="NoSpacing"/>
        <w:numPr>
          <w:ilvl w:val="1"/>
          <w:numId w:val="28"/>
        </w:numPr>
      </w:pPr>
      <w:r>
        <w:t>User enters the correct data.</w:t>
      </w:r>
    </w:p>
    <w:p w14:paraId="78EEECCB" w14:textId="5422EFB0" w:rsidR="00112357" w:rsidRDefault="00112357" w:rsidP="001C1EE2">
      <w:pPr>
        <w:pStyle w:val="NoSpacing"/>
        <w:numPr>
          <w:ilvl w:val="1"/>
          <w:numId w:val="28"/>
        </w:numPr>
      </w:pPr>
      <w:r>
        <w:t>The system allows the user to submit the leave.</w:t>
      </w:r>
    </w:p>
    <w:p w14:paraId="5B52061C" w14:textId="77777777" w:rsidR="00112357" w:rsidRDefault="00112357" w:rsidP="001C1EE2">
      <w:pPr>
        <w:pStyle w:val="NoSpacing"/>
      </w:pPr>
    </w:p>
    <w:p w14:paraId="1E2A8DCC" w14:textId="77777777" w:rsidR="00E148BC" w:rsidRDefault="00E148BC" w:rsidP="001C1EE2">
      <w:pPr>
        <w:pStyle w:val="NoSpacing"/>
      </w:pPr>
    </w:p>
    <w:p w14:paraId="618E9729" w14:textId="77777777" w:rsidR="00E148BC" w:rsidRDefault="00E148BC" w:rsidP="001C1EE2">
      <w:pPr>
        <w:pStyle w:val="NoSpacing"/>
      </w:pPr>
    </w:p>
    <w:p w14:paraId="3649E7BF" w14:textId="77777777" w:rsidR="00E148BC" w:rsidRDefault="00E148BC" w:rsidP="001C1EE2">
      <w:pPr>
        <w:pStyle w:val="NoSpacing"/>
      </w:pPr>
    </w:p>
    <w:p w14:paraId="4C4C5AC9" w14:textId="77777777" w:rsidR="00E148BC" w:rsidRDefault="00E148BC" w:rsidP="001C1EE2">
      <w:pPr>
        <w:pStyle w:val="NoSpacing"/>
      </w:pPr>
    </w:p>
    <w:p w14:paraId="2843A70A" w14:textId="77777777" w:rsidR="00E148BC" w:rsidRDefault="00E148BC" w:rsidP="001C1EE2">
      <w:pPr>
        <w:pStyle w:val="NoSpacing"/>
      </w:pPr>
    </w:p>
    <w:p w14:paraId="466BF230" w14:textId="77777777" w:rsidR="00E148BC" w:rsidRDefault="00E148BC" w:rsidP="001C1EE2">
      <w:pPr>
        <w:pStyle w:val="NoSpacing"/>
      </w:pPr>
    </w:p>
    <w:p w14:paraId="781B778E" w14:textId="77777777" w:rsidR="00E148BC" w:rsidRDefault="00E148BC" w:rsidP="001C1EE2">
      <w:pPr>
        <w:pStyle w:val="NoSpacing"/>
      </w:pPr>
    </w:p>
    <w:p w14:paraId="652B3B6E" w14:textId="77777777" w:rsidR="000D7BE1" w:rsidRDefault="000D7BE1" w:rsidP="001C1EE2">
      <w:pPr>
        <w:pStyle w:val="NoSpacing"/>
      </w:pPr>
    </w:p>
    <w:p w14:paraId="4693D163" w14:textId="77777777" w:rsidR="000D7BE1" w:rsidRDefault="000D7BE1" w:rsidP="001C1EE2">
      <w:pPr>
        <w:pStyle w:val="NoSpacing"/>
      </w:pPr>
    </w:p>
    <w:p w14:paraId="2FD4A86B" w14:textId="77777777" w:rsidR="000D7BE1" w:rsidRDefault="000D7BE1" w:rsidP="001C1EE2">
      <w:pPr>
        <w:pStyle w:val="NoSpacing"/>
      </w:pPr>
    </w:p>
    <w:p w14:paraId="0C4DE877" w14:textId="77777777" w:rsidR="000D7BE1" w:rsidRDefault="000D7BE1" w:rsidP="001C1EE2">
      <w:pPr>
        <w:pStyle w:val="NoSpacing"/>
      </w:pPr>
    </w:p>
    <w:p w14:paraId="23DBDDAC" w14:textId="77777777" w:rsidR="000D7BE1" w:rsidRDefault="000D7BE1" w:rsidP="001C1EE2">
      <w:pPr>
        <w:pStyle w:val="NoSpacing"/>
      </w:pPr>
    </w:p>
    <w:p w14:paraId="2B6F4048" w14:textId="7B8F56CE" w:rsidR="00112357" w:rsidRDefault="00112357" w:rsidP="001C1EE2">
      <w:pPr>
        <w:pStyle w:val="StyleHeading2Sub-headingH2ChapterNumberAppendixLetterchnh"/>
        <w:numPr>
          <w:ilvl w:val="0"/>
          <w:numId w:val="15"/>
        </w:numPr>
      </w:pPr>
      <w:r>
        <w:t>Business Rules:</w:t>
      </w:r>
    </w:p>
    <w:p w14:paraId="6B533910" w14:textId="77777777" w:rsidR="00C42A1E" w:rsidRDefault="00C42A1E" w:rsidP="001C1EE2">
      <w:pPr>
        <w:pStyle w:val="StyleHeading2Sub-headingH2ChapterNumberAppendixLetterchnh"/>
      </w:pPr>
    </w:p>
    <w:tbl>
      <w:tblPr>
        <w:tblW w:w="0" w:type="auto"/>
        <w:tblInd w:w="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630"/>
        <w:gridCol w:w="3405"/>
      </w:tblGrid>
      <w:tr w:rsidR="00C42A1E" w14:paraId="25FFEA83" w14:textId="565E5CA3" w:rsidTr="00C42A1E">
        <w:trPr>
          <w:trHeight w:val="555"/>
        </w:trPr>
        <w:tc>
          <w:tcPr>
            <w:tcW w:w="1800" w:type="dxa"/>
          </w:tcPr>
          <w:p w14:paraId="73BC2932" w14:textId="77777777" w:rsidR="00C42A1E" w:rsidRDefault="00C42A1E" w:rsidP="001C1EE2"/>
          <w:p w14:paraId="16D9362C" w14:textId="55221AB5" w:rsidR="00C42A1E" w:rsidRDefault="00C42A1E" w:rsidP="001C1EE2">
            <w:pPr>
              <w:pStyle w:val="CommentText"/>
            </w:pPr>
            <w:r>
              <w:t>Business Name</w:t>
            </w:r>
          </w:p>
        </w:tc>
        <w:tc>
          <w:tcPr>
            <w:tcW w:w="3630" w:type="dxa"/>
          </w:tcPr>
          <w:p w14:paraId="12DBD7ED" w14:textId="77777777" w:rsidR="00C42A1E" w:rsidRDefault="00C42A1E" w:rsidP="001C1EE2">
            <w:pPr>
              <w:rPr>
                <w:rFonts w:eastAsia="MS Mincho"/>
                <w:lang w:eastAsia="en-US"/>
              </w:rPr>
            </w:pPr>
          </w:p>
          <w:p w14:paraId="59A89A16" w14:textId="18677BDB" w:rsidR="00C42A1E" w:rsidRDefault="00C42A1E" w:rsidP="001C1EE2">
            <w:pPr>
              <w:rPr>
                <w:rFonts w:eastAsia="MS Mincho"/>
                <w:lang w:eastAsia="en-US"/>
              </w:rPr>
            </w:pPr>
            <w:r>
              <w:rPr>
                <w:rFonts w:eastAsia="MS Mincho"/>
                <w:lang w:eastAsia="en-US"/>
              </w:rPr>
              <w:t>Business rules Description</w:t>
            </w:r>
          </w:p>
          <w:p w14:paraId="29A27D2B" w14:textId="77777777" w:rsidR="00C42A1E" w:rsidRDefault="00C42A1E" w:rsidP="001C1EE2">
            <w:pPr>
              <w:pStyle w:val="CommentText"/>
            </w:pPr>
          </w:p>
        </w:tc>
        <w:tc>
          <w:tcPr>
            <w:tcW w:w="3405" w:type="dxa"/>
          </w:tcPr>
          <w:p w14:paraId="1CCA2169" w14:textId="77777777" w:rsidR="00C42A1E" w:rsidRDefault="00C42A1E" w:rsidP="001C1EE2">
            <w:pPr>
              <w:rPr>
                <w:rFonts w:eastAsia="MS Mincho"/>
                <w:lang w:eastAsia="en-US"/>
              </w:rPr>
            </w:pPr>
          </w:p>
          <w:p w14:paraId="7D14A9FC" w14:textId="16F749E2" w:rsidR="00C42A1E" w:rsidRDefault="00C42A1E" w:rsidP="001C1EE2">
            <w:pPr>
              <w:pStyle w:val="CommentText"/>
            </w:pPr>
            <w:r>
              <w:t>Response of the Business Rules</w:t>
            </w:r>
          </w:p>
        </w:tc>
      </w:tr>
      <w:tr w:rsidR="00C42A1E" w14:paraId="782D52D8" w14:textId="77777777" w:rsidTr="00C42A1E">
        <w:trPr>
          <w:trHeight w:val="1290"/>
        </w:trPr>
        <w:tc>
          <w:tcPr>
            <w:tcW w:w="1800" w:type="dxa"/>
          </w:tcPr>
          <w:p w14:paraId="461048E1" w14:textId="77777777" w:rsidR="00C42A1E" w:rsidRDefault="00C42A1E" w:rsidP="001C1EE2">
            <w:pPr>
              <w:pStyle w:val="StyleHeading2Sub-headingH2ChapterNumberAppendixLetterchnh"/>
            </w:pPr>
          </w:p>
          <w:p w14:paraId="79C8BC6C" w14:textId="220C568F" w:rsidR="00C42A1E" w:rsidRPr="009F5790" w:rsidRDefault="00C42A1E" w:rsidP="001C1EE2">
            <w:r>
              <w:t>BR01</w:t>
            </w:r>
          </w:p>
          <w:p w14:paraId="24F16F86" w14:textId="77777777" w:rsidR="00C42A1E" w:rsidRPr="009F5790" w:rsidRDefault="00C42A1E" w:rsidP="001C1EE2">
            <w:pPr>
              <w:pStyle w:val="CommentText"/>
            </w:pPr>
          </w:p>
          <w:p w14:paraId="697EB17D" w14:textId="77777777" w:rsidR="00C42A1E" w:rsidRDefault="00C42A1E" w:rsidP="001C1EE2">
            <w:pPr>
              <w:pStyle w:val="CommentText"/>
            </w:pPr>
          </w:p>
        </w:tc>
        <w:tc>
          <w:tcPr>
            <w:tcW w:w="3630" w:type="dxa"/>
          </w:tcPr>
          <w:p w14:paraId="27DA3214" w14:textId="77777777" w:rsidR="00C42A1E" w:rsidRDefault="00C42A1E" w:rsidP="001C1EE2">
            <w:pPr>
              <w:pStyle w:val="CommentText"/>
            </w:pPr>
          </w:p>
          <w:p w14:paraId="3C6BE94B" w14:textId="78BFEDF9" w:rsidR="00C42A1E" w:rsidRDefault="00C42A1E" w:rsidP="001C1EE2">
            <w:pPr>
              <w:pStyle w:val="CommentText"/>
            </w:pPr>
            <w:r>
              <w:t>Leave Cannot be cancelled once approved</w:t>
            </w:r>
          </w:p>
        </w:tc>
        <w:tc>
          <w:tcPr>
            <w:tcW w:w="3405" w:type="dxa"/>
          </w:tcPr>
          <w:p w14:paraId="6A556994" w14:textId="77777777" w:rsidR="00C42A1E" w:rsidRDefault="00C42A1E" w:rsidP="001C1EE2">
            <w:pPr>
              <w:rPr>
                <w:rFonts w:eastAsia="MS Mincho"/>
              </w:rPr>
            </w:pPr>
          </w:p>
          <w:p w14:paraId="12E1B6C5" w14:textId="55434B76" w:rsidR="00C42A1E" w:rsidRDefault="00004F46" w:rsidP="001C1EE2">
            <w:pPr>
              <w:rPr>
                <w:rFonts w:eastAsia="MS Mincho"/>
              </w:rPr>
            </w:pPr>
            <w:r>
              <w:rPr>
                <w:rFonts w:eastAsia="MS Mincho"/>
              </w:rPr>
              <w:t>S</w:t>
            </w:r>
            <w:r w:rsidR="00C42A1E">
              <w:rPr>
                <w:rFonts w:eastAsia="MS Mincho"/>
              </w:rPr>
              <w:t xml:space="preserve">ystem </w:t>
            </w:r>
            <w:r>
              <w:rPr>
                <w:rFonts w:eastAsia="MS Mincho"/>
              </w:rPr>
              <w:t>displays error message that leave cannot be cancelled.</w:t>
            </w:r>
          </w:p>
        </w:tc>
      </w:tr>
      <w:tr w:rsidR="00C42A1E" w14:paraId="28F02ACB" w14:textId="77777777" w:rsidTr="00C42A1E">
        <w:trPr>
          <w:trHeight w:val="1395"/>
        </w:trPr>
        <w:tc>
          <w:tcPr>
            <w:tcW w:w="1800" w:type="dxa"/>
          </w:tcPr>
          <w:p w14:paraId="0890EA88" w14:textId="77777777" w:rsidR="00C42A1E" w:rsidRDefault="00C42A1E" w:rsidP="001C1EE2"/>
          <w:p w14:paraId="5A1C69CE" w14:textId="4E615F46" w:rsidR="00C42A1E" w:rsidRPr="009F5790" w:rsidRDefault="00C42A1E" w:rsidP="001C1EE2">
            <w:r>
              <w:t>BR02</w:t>
            </w:r>
          </w:p>
          <w:p w14:paraId="6AFFBDB2" w14:textId="77777777" w:rsidR="00C42A1E" w:rsidRDefault="00C42A1E" w:rsidP="001C1EE2">
            <w:pPr>
              <w:pStyle w:val="CommentText"/>
            </w:pPr>
          </w:p>
        </w:tc>
        <w:tc>
          <w:tcPr>
            <w:tcW w:w="3630" w:type="dxa"/>
          </w:tcPr>
          <w:p w14:paraId="701D56B0" w14:textId="05BAC28D" w:rsidR="00C42A1E" w:rsidRDefault="00C42A1E" w:rsidP="001C1EE2">
            <w:pPr>
              <w:pStyle w:val="CommentText"/>
            </w:pPr>
            <w:r>
              <w:t>Leave cannot be applied for future dates(Dates in the next Year)</w:t>
            </w:r>
          </w:p>
        </w:tc>
        <w:tc>
          <w:tcPr>
            <w:tcW w:w="3405" w:type="dxa"/>
          </w:tcPr>
          <w:p w14:paraId="10E402EE" w14:textId="77777777" w:rsidR="00004F46" w:rsidRDefault="00004F46" w:rsidP="001C1EE2">
            <w:pPr>
              <w:rPr>
                <w:rFonts w:eastAsia="MS Mincho"/>
              </w:rPr>
            </w:pPr>
          </w:p>
          <w:p w14:paraId="20B62C68" w14:textId="77777777" w:rsidR="00004F46" w:rsidRDefault="00004F46" w:rsidP="001C1EE2">
            <w:pPr>
              <w:rPr>
                <w:rFonts w:eastAsia="MS Mincho"/>
              </w:rPr>
            </w:pPr>
            <w:r>
              <w:rPr>
                <w:rFonts w:eastAsia="MS Mincho"/>
              </w:rPr>
              <w:t>System displays error message that</w:t>
            </w:r>
          </w:p>
          <w:p w14:paraId="07D266AE" w14:textId="757EDBF7" w:rsidR="00004F46" w:rsidRDefault="00004F46" w:rsidP="001C1EE2">
            <w:pPr>
              <w:rPr>
                <w:rFonts w:eastAsia="MS Mincho"/>
              </w:rPr>
            </w:pPr>
            <w:r>
              <w:rPr>
                <w:rFonts w:eastAsia="MS Mincho"/>
              </w:rPr>
              <w:t>Please select valid dates</w:t>
            </w:r>
          </w:p>
          <w:p w14:paraId="3093960C" w14:textId="70A5B8F9" w:rsidR="00004F46" w:rsidRPr="00004F46" w:rsidRDefault="00004F46" w:rsidP="001C1EE2">
            <w:pPr>
              <w:rPr>
                <w:rFonts w:eastAsia="MS Mincho"/>
              </w:rPr>
            </w:pPr>
          </w:p>
        </w:tc>
      </w:tr>
      <w:tr w:rsidR="00C42A1E" w14:paraId="262818FC" w14:textId="77777777" w:rsidTr="00C42A1E">
        <w:trPr>
          <w:trHeight w:val="1395"/>
        </w:trPr>
        <w:tc>
          <w:tcPr>
            <w:tcW w:w="1800" w:type="dxa"/>
          </w:tcPr>
          <w:p w14:paraId="3A821EAD" w14:textId="2DB9CCF8" w:rsidR="00C42A1E" w:rsidRDefault="00C42A1E" w:rsidP="001C1EE2">
            <w:pPr>
              <w:pStyle w:val="CommentText"/>
            </w:pPr>
          </w:p>
          <w:p w14:paraId="01085BC9" w14:textId="2CDFA053" w:rsidR="00C42A1E" w:rsidRPr="009F5790" w:rsidRDefault="00C42A1E" w:rsidP="001C1EE2">
            <w:r>
              <w:t>BR03</w:t>
            </w:r>
          </w:p>
        </w:tc>
        <w:tc>
          <w:tcPr>
            <w:tcW w:w="3630" w:type="dxa"/>
          </w:tcPr>
          <w:p w14:paraId="38B5D06A" w14:textId="457646E8" w:rsidR="00C42A1E" w:rsidRDefault="00C42A1E" w:rsidP="001C1EE2">
            <w:pPr>
              <w:pStyle w:val="CommentText"/>
            </w:pPr>
            <w:r>
              <w:t>Leave cannot be applied for the dates already attendance is marked.</w:t>
            </w:r>
          </w:p>
        </w:tc>
        <w:tc>
          <w:tcPr>
            <w:tcW w:w="3405" w:type="dxa"/>
          </w:tcPr>
          <w:p w14:paraId="4970AC6A" w14:textId="77777777" w:rsidR="00004F46" w:rsidRDefault="00004F46" w:rsidP="001C1EE2"/>
          <w:p w14:paraId="3209344C" w14:textId="438C7D56" w:rsidR="00C42A1E" w:rsidRDefault="00004F46" w:rsidP="001C1EE2">
            <w:r>
              <w:t>System displays error message that attendance is already given for selected date.</w:t>
            </w:r>
          </w:p>
        </w:tc>
      </w:tr>
      <w:tr w:rsidR="00C42A1E" w14:paraId="24425B62" w14:textId="77777777" w:rsidTr="00C42A1E">
        <w:trPr>
          <w:trHeight w:val="1725"/>
        </w:trPr>
        <w:tc>
          <w:tcPr>
            <w:tcW w:w="1800" w:type="dxa"/>
          </w:tcPr>
          <w:p w14:paraId="1A1662F3" w14:textId="77777777" w:rsidR="00C42A1E" w:rsidRDefault="00C42A1E" w:rsidP="001C1EE2"/>
          <w:p w14:paraId="6E468EB4" w14:textId="67DED31A" w:rsidR="00C42A1E" w:rsidRPr="009F5790" w:rsidRDefault="00C42A1E" w:rsidP="001C1EE2">
            <w:r>
              <w:t>BR04</w:t>
            </w:r>
          </w:p>
        </w:tc>
        <w:tc>
          <w:tcPr>
            <w:tcW w:w="3630" w:type="dxa"/>
          </w:tcPr>
          <w:p w14:paraId="23DD936B" w14:textId="658B0A05" w:rsidR="00C42A1E" w:rsidRDefault="00C42A1E" w:rsidP="001C1EE2">
            <w:pPr>
              <w:pStyle w:val="CommentText"/>
            </w:pPr>
            <w:r>
              <w:t xml:space="preserve">Leave cannot be applied for </w:t>
            </w:r>
            <w:proofErr w:type="spellStart"/>
            <w:r>
              <w:t>weekoffs</w:t>
            </w:r>
            <w:proofErr w:type="spellEnd"/>
            <w:r>
              <w:t xml:space="preserve"> and holidays.</w:t>
            </w:r>
          </w:p>
        </w:tc>
        <w:tc>
          <w:tcPr>
            <w:tcW w:w="3405" w:type="dxa"/>
          </w:tcPr>
          <w:p w14:paraId="02933474" w14:textId="77777777" w:rsidR="00004F46" w:rsidRDefault="00004F46" w:rsidP="001C1EE2"/>
          <w:p w14:paraId="066D2573" w14:textId="7FB121F5" w:rsidR="00C42A1E" w:rsidRDefault="00004F46" w:rsidP="001C1EE2">
            <w:r>
              <w:t>System displays error message that leave cannot be applied.</w:t>
            </w:r>
          </w:p>
        </w:tc>
      </w:tr>
      <w:bookmarkEnd w:id="39"/>
      <w:bookmarkEnd w:id="40"/>
      <w:bookmarkEnd w:id="41"/>
      <w:bookmarkEnd w:id="42"/>
    </w:tbl>
    <w:p w14:paraId="05973BAC" w14:textId="77777777" w:rsidR="00E148BC" w:rsidRDefault="00E148BC" w:rsidP="001C1EE2">
      <w:pPr>
        <w:pStyle w:val="CommentText"/>
      </w:pPr>
    </w:p>
    <w:p w14:paraId="0284DD72" w14:textId="08CE4BAD" w:rsidR="00E148BC" w:rsidRDefault="00E148BC" w:rsidP="001C1EE2">
      <w:pPr>
        <w:pStyle w:val="StyleHeading2Sub-headingH2ChapterNumberAppendixLetterchnh"/>
        <w:numPr>
          <w:ilvl w:val="0"/>
          <w:numId w:val="15"/>
        </w:numPr>
      </w:pPr>
      <w:proofErr w:type="spellStart"/>
      <w:r>
        <w:t>Usecase</w:t>
      </w:r>
      <w:proofErr w:type="spellEnd"/>
      <w:r>
        <w:t xml:space="preserve"> diagrams:</w:t>
      </w:r>
    </w:p>
    <w:p w14:paraId="50C6687D" w14:textId="77777777" w:rsidR="00E148BC" w:rsidRDefault="00E148BC" w:rsidP="001C1EE2">
      <w:pPr>
        <w:pStyle w:val="CommentText"/>
      </w:pPr>
    </w:p>
    <w:p w14:paraId="15D8E4B1" w14:textId="77777777" w:rsidR="00E148BC" w:rsidRDefault="00E148BC" w:rsidP="001C1EE2">
      <w:pPr>
        <w:pStyle w:val="CommentText"/>
      </w:pPr>
    </w:p>
    <w:p w14:paraId="3CCA1E69" w14:textId="77777777" w:rsidR="00E148BC" w:rsidRDefault="00E148BC" w:rsidP="001C1EE2">
      <w:pPr>
        <w:pStyle w:val="CommentText"/>
      </w:pPr>
    </w:p>
    <w:p w14:paraId="30FD8041" w14:textId="77777777" w:rsidR="00E148BC" w:rsidRDefault="00E148BC" w:rsidP="001C1EE2">
      <w:pPr>
        <w:pStyle w:val="CommentText"/>
      </w:pPr>
    </w:p>
    <w:p w14:paraId="082E1CDA" w14:textId="77777777" w:rsidR="00E148BC" w:rsidRDefault="00E148BC" w:rsidP="001C1EE2">
      <w:pPr>
        <w:pStyle w:val="CommentText"/>
      </w:pPr>
    </w:p>
    <w:p w14:paraId="6C158580" w14:textId="77777777" w:rsidR="00E148BC" w:rsidRDefault="00E148BC" w:rsidP="001C1EE2">
      <w:pPr>
        <w:pStyle w:val="CommentText"/>
      </w:pPr>
    </w:p>
    <w:p w14:paraId="10AF6315" w14:textId="77777777" w:rsidR="00E148BC" w:rsidRDefault="00E148BC" w:rsidP="001C1EE2">
      <w:pPr>
        <w:pStyle w:val="CommentText"/>
      </w:pPr>
    </w:p>
    <w:p w14:paraId="3378DF8A" w14:textId="77777777" w:rsidR="00E148BC" w:rsidRDefault="00E148BC" w:rsidP="001C1EE2">
      <w:pPr>
        <w:pStyle w:val="CommentText"/>
      </w:pPr>
    </w:p>
    <w:p w14:paraId="3F2492D7" w14:textId="77777777" w:rsidR="00E148BC" w:rsidRDefault="00E148BC" w:rsidP="001C1EE2">
      <w:pPr>
        <w:pStyle w:val="CommentText"/>
      </w:pPr>
    </w:p>
    <w:p w14:paraId="7922168C" w14:textId="77777777" w:rsidR="00E148BC" w:rsidRDefault="00E148BC" w:rsidP="001C1EE2">
      <w:pPr>
        <w:pStyle w:val="CommentText"/>
      </w:pPr>
    </w:p>
    <w:p w14:paraId="2BC7EDE6" w14:textId="77777777" w:rsidR="00E148BC" w:rsidRDefault="00E148BC" w:rsidP="001C1EE2">
      <w:pPr>
        <w:pStyle w:val="CommentText"/>
      </w:pPr>
    </w:p>
    <w:p w14:paraId="2FFE5FE8" w14:textId="77777777" w:rsidR="00E148BC" w:rsidRDefault="00E148BC" w:rsidP="001C1EE2">
      <w:pPr>
        <w:pStyle w:val="CommentText"/>
      </w:pPr>
    </w:p>
    <w:p w14:paraId="02CB864A" w14:textId="6A13982F" w:rsidR="00C32177" w:rsidRPr="00CB320F" w:rsidRDefault="00C32177" w:rsidP="001C1EE2">
      <w:pPr>
        <w:pStyle w:val="Heading1"/>
      </w:pPr>
      <w:r>
        <w:t xml:space="preserve">11. </w:t>
      </w:r>
      <w:r w:rsidRPr="00CB320F">
        <w:t>Scenarios</w:t>
      </w:r>
    </w:p>
    <w:p w14:paraId="54EB86BE" w14:textId="77777777" w:rsidR="00C32177" w:rsidRPr="00CB320F" w:rsidRDefault="00C32177" w:rsidP="001C1EE2">
      <w:pPr>
        <w:pStyle w:val="StyleHeading2Sub-headingH2ChapterNumberAppendixLetterchnh"/>
      </w:pPr>
      <w:r w:rsidRPr="00CB320F">
        <w:t>Success Scenarios</w:t>
      </w:r>
    </w:p>
    <w:p w14:paraId="6A9D1A43" w14:textId="77777777" w:rsidR="00C32177" w:rsidRPr="00CB320F" w:rsidRDefault="00C32177" w:rsidP="001C1EE2"/>
    <w:p w14:paraId="28057B1F" w14:textId="77777777" w:rsidR="00C32177" w:rsidRDefault="00C32177" w:rsidP="001C1EE2">
      <w:pPr>
        <w:pStyle w:val="NormalNotesBulleted"/>
        <w:numPr>
          <w:ilvl w:val="0"/>
          <w:numId w:val="7"/>
        </w:numPr>
      </w:pPr>
      <w:r w:rsidRPr="0008444F">
        <w:t xml:space="preserve">Successful application for </w:t>
      </w:r>
      <w:r>
        <w:t xml:space="preserve">½ </w:t>
      </w:r>
      <w:r w:rsidRPr="0008444F">
        <w:t>Day Leave</w:t>
      </w:r>
    </w:p>
    <w:p w14:paraId="7551149F" w14:textId="77777777" w:rsidR="00C32177" w:rsidRPr="00177C0C" w:rsidRDefault="00C32177" w:rsidP="001C1EE2">
      <w:pPr>
        <w:pStyle w:val="NormalNotesBulleted"/>
        <w:numPr>
          <w:ilvl w:val="0"/>
          <w:numId w:val="7"/>
        </w:numPr>
      </w:pPr>
      <w:r>
        <w:t>Successful application for 1 or more days leaves.</w:t>
      </w:r>
    </w:p>
    <w:p w14:paraId="42911917" w14:textId="77777777" w:rsidR="00C32177" w:rsidRPr="00177C0C" w:rsidRDefault="00C32177" w:rsidP="001C1EE2">
      <w:pPr>
        <w:pStyle w:val="NormalNotesBulleted"/>
        <w:numPr>
          <w:ilvl w:val="0"/>
          <w:numId w:val="7"/>
        </w:numPr>
      </w:pPr>
      <w:r>
        <w:t>Successful Cancellation of Pending  leave</w:t>
      </w:r>
    </w:p>
    <w:p w14:paraId="537C4E9D" w14:textId="77777777" w:rsidR="00C32177" w:rsidRPr="00CB320F" w:rsidRDefault="00C32177" w:rsidP="001C1EE2">
      <w:pPr>
        <w:pStyle w:val="NormalNotesBulleted"/>
        <w:numPr>
          <w:ilvl w:val="0"/>
          <w:numId w:val="7"/>
        </w:numPr>
      </w:pPr>
      <w:r>
        <w:lastRenderedPageBreak/>
        <w:t xml:space="preserve">Successful Leave application for </w:t>
      </w:r>
      <w:r w:rsidRPr="005D151B">
        <w:t xml:space="preserve">FF </w:t>
      </w:r>
      <w:r>
        <w:t xml:space="preserve">against </w:t>
      </w:r>
      <w:proofErr w:type="spellStart"/>
      <w:r>
        <w:t>Comp.Off</w:t>
      </w:r>
      <w:proofErr w:type="spellEnd"/>
    </w:p>
    <w:p w14:paraId="62E0ACE8" w14:textId="77777777" w:rsidR="00C32177" w:rsidRPr="00CB320F" w:rsidRDefault="00C32177" w:rsidP="001C1EE2">
      <w:pPr>
        <w:pStyle w:val="StyleHeading2Sub-headingH2ChapterNumberAppendixLetterchnh"/>
      </w:pPr>
      <w:r w:rsidRPr="00CB320F">
        <w:t>Failure Scenarios</w:t>
      </w:r>
    </w:p>
    <w:p w14:paraId="6056323F" w14:textId="77777777" w:rsidR="00C32177" w:rsidRPr="002967A6" w:rsidRDefault="00C32177" w:rsidP="001C1EE2">
      <w:pPr>
        <w:pStyle w:val="ListParagraph"/>
        <w:numPr>
          <w:ilvl w:val="0"/>
          <w:numId w:val="30"/>
        </w:numPr>
      </w:pPr>
      <w:r>
        <w:t>CL</w:t>
      </w:r>
      <w:r w:rsidRPr="002967A6">
        <w:t xml:space="preserve"> Exceeds 3 Continues Days</w:t>
      </w:r>
    </w:p>
    <w:p w14:paraId="65D27F4A" w14:textId="77777777" w:rsidR="00C32177" w:rsidRDefault="00C32177" w:rsidP="001C1EE2">
      <w:pPr>
        <w:pStyle w:val="ListParagraph"/>
        <w:numPr>
          <w:ilvl w:val="0"/>
          <w:numId w:val="30"/>
        </w:numPr>
      </w:pPr>
      <w:r w:rsidRPr="002967A6">
        <w:t xml:space="preserve">CL Combined with other type of leave </w:t>
      </w:r>
    </w:p>
    <w:p w14:paraId="576A2302" w14:textId="77777777" w:rsidR="00C32177" w:rsidRPr="00DA2883" w:rsidRDefault="00C32177" w:rsidP="001C1EE2">
      <w:pPr>
        <w:pStyle w:val="ListParagraph"/>
        <w:numPr>
          <w:ilvl w:val="0"/>
          <w:numId w:val="30"/>
        </w:numPr>
      </w:pPr>
      <w:r w:rsidRPr="00DA2883">
        <w:t>SL Suffixed With PL (PL is already submitted)</w:t>
      </w:r>
    </w:p>
    <w:p w14:paraId="1DCDD780" w14:textId="77777777" w:rsidR="00C32177" w:rsidRPr="00DA2883" w:rsidRDefault="00C32177" w:rsidP="001C1EE2">
      <w:pPr>
        <w:pStyle w:val="ListParagraph"/>
        <w:numPr>
          <w:ilvl w:val="0"/>
          <w:numId w:val="30"/>
        </w:numPr>
      </w:pPr>
      <w:r w:rsidRPr="00DA2883">
        <w:t>PL Prefixed With SL (SL is already submitted)</w:t>
      </w:r>
    </w:p>
    <w:p w14:paraId="7CD0FFD2" w14:textId="77777777" w:rsidR="00C32177" w:rsidRDefault="00C32177" w:rsidP="001C1EE2">
      <w:pPr>
        <w:pStyle w:val="ListParagraph"/>
        <w:numPr>
          <w:ilvl w:val="0"/>
          <w:numId w:val="30"/>
        </w:numPr>
      </w:pPr>
      <w:r w:rsidRPr="00DA2883">
        <w:t>ML prefixed with SL (SL is already submitted)</w:t>
      </w:r>
    </w:p>
    <w:p w14:paraId="78F30F93" w14:textId="77777777" w:rsidR="00C32177" w:rsidRPr="00DA2883" w:rsidRDefault="00C32177" w:rsidP="001C1EE2">
      <w:pPr>
        <w:pStyle w:val="ListParagraph"/>
        <w:numPr>
          <w:ilvl w:val="0"/>
          <w:numId w:val="30"/>
        </w:numPr>
      </w:pPr>
      <w:r w:rsidRPr="00DA2883">
        <w:t>ML prefixed with PL (PL is already submitted)</w:t>
      </w:r>
    </w:p>
    <w:p w14:paraId="1FA97703" w14:textId="77777777" w:rsidR="00C32177" w:rsidRDefault="00C32177" w:rsidP="001C1EE2">
      <w:pPr>
        <w:pStyle w:val="ListParagraph"/>
        <w:numPr>
          <w:ilvl w:val="0"/>
          <w:numId w:val="30"/>
        </w:numPr>
      </w:pPr>
      <w:r w:rsidRPr="00DA2883">
        <w:t>FF Sandwiched Between Any Leave (CL/SL/PL/holidays)</w:t>
      </w:r>
    </w:p>
    <w:p w14:paraId="4CB20878" w14:textId="77777777" w:rsidR="00E148BC" w:rsidRDefault="00E148BC" w:rsidP="001C1EE2">
      <w:pPr>
        <w:pStyle w:val="CommentText"/>
      </w:pPr>
    </w:p>
    <w:p w14:paraId="64FBBE7B" w14:textId="77777777" w:rsidR="00E148BC" w:rsidRDefault="00E148BC" w:rsidP="001C1EE2">
      <w:pPr>
        <w:pStyle w:val="CommentText"/>
      </w:pPr>
    </w:p>
    <w:p w14:paraId="28C75B30" w14:textId="77777777" w:rsidR="00E148BC" w:rsidRDefault="00E148BC" w:rsidP="001C1EE2">
      <w:pPr>
        <w:pStyle w:val="CommentText"/>
      </w:pPr>
    </w:p>
    <w:p w14:paraId="03020680" w14:textId="77777777" w:rsidR="00E148BC" w:rsidRDefault="00E148BC" w:rsidP="001C1EE2">
      <w:pPr>
        <w:pStyle w:val="CommentText"/>
      </w:pPr>
    </w:p>
    <w:p w14:paraId="7FC0099A" w14:textId="77777777" w:rsidR="00E148BC" w:rsidRDefault="00E148BC" w:rsidP="001C1EE2">
      <w:pPr>
        <w:pStyle w:val="CommentText"/>
      </w:pPr>
    </w:p>
    <w:p w14:paraId="053D667E" w14:textId="77777777" w:rsidR="00E148BC" w:rsidRDefault="00E148BC" w:rsidP="001C1EE2">
      <w:pPr>
        <w:pStyle w:val="CommentText"/>
      </w:pPr>
    </w:p>
    <w:p w14:paraId="1F919876" w14:textId="77777777" w:rsidR="00E148BC" w:rsidRDefault="00E148BC" w:rsidP="001C1EE2">
      <w:pPr>
        <w:pStyle w:val="CommentText"/>
      </w:pPr>
    </w:p>
    <w:p w14:paraId="4C7030D0" w14:textId="77777777" w:rsidR="00E148BC" w:rsidRDefault="00E148BC" w:rsidP="001C1EE2">
      <w:pPr>
        <w:pStyle w:val="CommentText"/>
      </w:pPr>
    </w:p>
    <w:p w14:paraId="451E3DCA" w14:textId="77777777" w:rsidR="000D7BE1" w:rsidRDefault="000D7BE1" w:rsidP="001C1EE2"/>
    <w:p w14:paraId="7ADB877B" w14:textId="10F56AFD" w:rsidR="000D7BE1" w:rsidRDefault="00C32177" w:rsidP="001C1EE2">
      <w:pPr>
        <w:pStyle w:val="Heading1"/>
      </w:pPr>
      <w:r>
        <w:t>12</w:t>
      </w:r>
      <w:r w:rsidR="000D7BE1">
        <w:t>. ISSUES</w:t>
      </w:r>
    </w:p>
    <w:p w14:paraId="513D2D4C" w14:textId="77777777" w:rsidR="000D7BE1" w:rsidRDefault="000D7BE1" w:rsidP="001C1EE2"/>
    <w:p w14:paraId="32FF8B83" w14:textId="7000F44E" w:rsidR="000D7BE1" w:rsidRDefault="00B606A7" w:rsidP="001C1EE2">
      <w:pPr>
        <w:pStyle w:val="ListParagraph"/>
        <w:numPr>
          <w:ilvl w:val="0"/>
          <w:numId w:val="35"/>
        </w:numPr>
      </w:pPr>
      <w:r>
        <w:t xml:space="preserve">What if the user marked the wrong option in the session </w:t>
      </w:r>
      <w:proofErr w:type="gramStart"/>
      <w:r>
        <w:t>section.</w:t>
      </w:r>
      <w:proofErr w:type="gramEnd"/>
    </w:p>
    <w:p w14:paraId="14D5FABD" w14:textId="6FA957C2" w:rsidR="00B606A7" w:rsidRPr="000D7BE1" w:rsidRDefault="00B606A7" w:rsidP="001C1EE2">
      <w:pPr>
        <w:pStyle w:val="ListParagraph"/>
        <w:numPr>
          <w:ilvl w:val="0"/>
          <w:numId w:val="35"/>
        </w:numPr>
      </w:pPr>
      <w:r>
        <w:t xml:space="preserve">What if the user wants to apply the leave where attendance is already </w:t>
      </w:r>
      <w:proofErr w:type="gramStart"/>
      <w:r>
        <w:t>marked.</w:t>
      </w:r>
      <w:proofErr w:type="gramEnd"/>
    </w:p>
    <w:p w14:paraId="4E41524C" w14:textId="77777777" w:rsidR="000D7BE1" w:rsidRPr="000D7BE1" w:rsidRDefault="000D7BE1" w:rsidP="001C1EE2"/>
    <w:p w14:paraId="50015857" w14:textId="17B31423" w:rsidR="00B606A7" w:rsidRDefault="00C32177" w:rsidP="001C1EE2">
      <w:pPr>
        <w:pStyle w:val="Heading1"/>
      </w:pPr>
      <w:r>
        <w:t>13</w:t>
      </w:r>
      <w:r w:rsidR="00B606A7">
        <w:t>. INTER SYSTEM DEPENDENCIES</w:t>
      </w:r>
    </w:p>
    <w:p w14:paraId="3C88AFAB" w14:textId="21DC079D" w:rsidR="000D7BE1" w:rsidRDefault="00B606A7" w:rsidP="001C1EE2">
      <w:pPr>
        <w:pStyle w:val="ListParagraph"/>
      </w:pPr>
      <w:r>
        <w:rPr>
          <w:b/>
        </w:rPr>
        <w:t>M</w:t>
      </w:r>
      <w:r w:rsidRPr="00B606A7">
        <w:rPr>
          <w:b/>
        </w:rPr>
        <w:t>odule</w:t>
      </w:r>
      <w:r>
        <w:t>: To Date gets impacted due to:</w:t>
      </w:r>
    </w:p>
    <w:p w14:paraId="49A61285" w14:textId="5CA5FA51" w:rsidR="00B606A7" w:rsidRDefault="00B606A7" w:rsidP="001C1EE2">
      <w:pPr>
        <w:pStyle w:val="ListParagraph"/>
      </w:pPr>
      <w:r>
        <w:t xml:space="preserve">Use case </w:t>
      </w:r>
      <w:proofErr w:type="gramStart"/>
      <w:r>
        <w:t>name :</w:t>
      </w:r>
      <w:proofErr w:type="gramEnd"/>
      <w:r>
        <w:t xml:space="preserve"> Alternate Flow 1</w:t>
      </w:r>
    </w:p>
    <w:p w14:paraId="31FD4753" w14:textId="77777777" w:rsidR="00B606A7" w:rsidRDefault="00B606A7" w:rsidP="001C1EE2">
      <w:pPr>
        <w:pStyle w:val="ListParagraph"/>
      </w:pPr>
    </w:p>
    <w:p w14:paraId="6680EAFC" w14:textId="310843FD" w:rsidR="00B606A7" w:rsidRDefault="00B606A7" w:rsidP="001C1EE2">
      <w:pPr>
        <w:pStyle w:val="ListParagraph"/>
      </w:pPr>
      <w:r w:rsidRPr="00B606A7">
        <w:rPr>
          <w:b/>
        </w:rPr>
        <w:lastRenderedPageBreak/>
        <w:t>Impact</w:t>
      </w:r>
      <w:r>
        <w:rPr>
          <w:b/>
        </w:rPr>
        <w:t xml:space="preserve">: </w:t>
      </w:r>
      <w:r w:rsidRPr="00B606A7">
        <w:t xml:space="preserve">If the user </w:t>
      </w:r>
      <w:r>
        <w:t xml:space="preserve">tries to enter </w:t>
      </w:r>
      <w:proofErr w:type="gramStart"/>
      <w:r>
        <w:t>the to</w:t>
      </w:r>
      <w:proofErr w:type="gramEnd"/>
      <w:r>
        <w:t xml:space="preserve"> date without entering the from calendar option</w:t>
      </w:r>
      <w:r w:rsidR="00872C0A">
        <w:t xml:space="preserve"> given the permission is not granted.</w:t>
      </w:r>
    </w:p>
    <w:p w14:paraId="2BEE1DF3" w14:textId="77777777" w:rsidR="00872C0A" w:rsidRDefault="00872C0A" w:rsidP="001C1EE2">
      <w:pPr>
        <w:pStyle w:val="ListParagraph"/>
      </w:pPr>
    </w:p>
    <w:p w14:paraId="1037223C" w14:textId="5998B3D0" w:rsidR="00872C0A" w:rsidRDefault="00C32177" w:rsidP="001C1EE2">
      <w:pPr>
        <w:pStyle w:val="Heading1"/>
      </w:pPr>
      <w:r>
        <w:t>14</w:t>
      </w:r>
      <w:r w:rsidR="00872C0A">
        <w:t>.  ASSUMPTIONS</w:t>
      </w:r>
    </w:p>
    <w:p w14:paraId="55A298C3" w14:textId="59CB43B6" w:rsidR="00872C0A" w:rsidRDefault="00872C0A" w:rsidP="001C1EE2">
      <w:r>
        <w:t xml:space="preserve">1. User is having an </w:t>
      </w:r>
      <w:proofErr w:type="spellStart"/>
      <w:r>
        <w:t>acess</w:t>
      </w:r>
      <w:proofErr w:type="spellEnd"/>
      <w:r>
        <w:t xml:space="preserve"> to Organization’s Intranet.</w:t>
      </w:r>
    </w:p>
    <w:p w14:paraId="0D7A88FB" w14:textId="68193F68" w:rsidR="00872C0A" w:rsidRDefault="00872C0A" w:rsidP="001C1EE2">
      <w:proofErr w:type="gramStart"/>
      <w:r>
        <w:t>2.The</w:t>
      </w:r>
      <w:proofErr w:type="gramEnd"/>
      <w:r>
        <w:t xml:space="preserve"> leave application form is available within 15 sec on entering the URL.</w:t>
      </w:r>
    </w:p>
    <w:p w14:paraId="49B2B6BD" w14:textId="2BA27550" w:rsidR="00872C0A" w:rsidRDefault="00872C0A" w:rsidP="001C1EE2">
      <w:r>
        <w:t xml:space="preserve">3. All the modules on the Leave application form are visible and </w:t>
      </w:r>
      <w:proofErr w:type="spellStart"/>
      <w:r>
        <w:t>fuctional</w:t>
      </w:r>
      <w:proofErr w:type="spellEnd"/>
      <w:r>
        <w:t>.</w:t>
      </w:r>
    </w:p>
    <w:p w14:paraId="6692E796" w14:textId="77777777" w:rsidR="00872C0A" w:rsidRDefault="00872C0A" w:rsidP="001C1EE2"/>
    <w:p w14:paraId="62621154" w14:textId="77777777" w:rsidR="00872C0A" w:rsidRPr="001C4D77" w:rsidRDefault="00872C0A" w:rsidP="001C1EE2">
      <w:r w:rsidRPr="001C4D77">
        <w:t>REVISION HISTORY OF THE WORK PRODUCT</w:t>
      </w:r>
    </w:p>
    <w:p w14:paraId="0FC94F1F" w14:textId="77777777" w:rsidR="00872C0A" w:rsidRPr="009F5790" w:rsidRDefault="00872C0A" w:rsidP="001C1EE2"/>
    <w:p w14:paraId="38ED05F8" w14:textId="77777777" w:rsidR="00872C0A" w:rsidRPr="009F5790" w:rsidRDefault="00872C0A" w:rsidP="001C1EE2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872C0A" w:rsidRPr="009F5790" w14:paraId="3BCA73D5" w14:textId="77777777" w:rsidTr="00917633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vAlign w:val="center"/>
          </w:tcPr>
          <w:p w14:paraId="780ACD49" w14:textId="77777777" w:rsidR="00872C0A" w:rsidRPr="009F5790" w:rsidRDefault="00872C0A" w:rsidP="001C1EE2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vAlign w:val="center"/>
          </w:tcPr>
          <w:p w14:paraId="517273B0" w14:textId="77777777" w:rsidR="00872C0A" w:rsidRPr="009F5790" w:rsidRDefault="00872C0A" w:rsidP="001C1EE2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vAlign w:val="center"/>
          </w:tcPr>
          <w:p w14:paraId="2ECCFEAE" w14:textId="77777777" w:rsidR="00872C0A" w:rsidRPr="009F5790" w:rsidRDefault="00872C0A" w:rsidP="001C1EE2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vAlign w:val="center"/>
          </w:tcPr>
          <w:p w14:paraId="09532797" w14:textId="77777777" w:rsidR="00872C0A" w:rsidRPr="009F5790" w:rsidRDefault="00872C0A" w:rsidP="001C1EE2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vAlign w:val="center"/>
          </w:tcPr>
          <w:p w14:paraId="56227F2E" w14:textId="77777777" w:rsidR="00872C0A" w:rsidRPr="009F5790" w:rsidRDefault="00872C0A" w:rsidP="001C1EE2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vAlign w:val="center"/>
          </w:tcPr>
          <w:p w14:paraId="0475F1D0" w14:textId="77777777" w:rsidR="00872C0A" w:rsidRPr="009F5790" w:rsidRDefault="00872C0A" w:rsidP="001C1EE2">
            <w:r w:rsidRPr="009F5790">
              <w:t>Approved By</w:t>
            </w:r>
          </w:p>
        </w:tc>
      </w:tr>
      <w:tr w:rsidR="00872C0A" w:rsidRPr="009F5790" w14:paraId="57F99C6A" w14:textId="77777777" w:rsidTr="001C1EE2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CA7FDA" w14:textId="77777777" w:rsidR="00872C0A" w:rsidRPr="009F5790" w:rsidRDefault="00872C0A" w:rsidP="001C1EE2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97C75A" w14:textId="77777777" w:rsidR="00872C0A" w:rsidRPr="009F5790" w:rsidRDefault="00872C0A" w:rsidP="001C1EE2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C7BCE3" w14:textId="77777777" w:rsidR="00872C0A" w:rsidRPr="009F5790" w:rsidRDefault="00872C0A" w:rsidP="001C1EE2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A6073E" w14:textId="77777777" w:rsidR="00872C0A" w:rsidRPr="009F5790" w:rsidRDefault="00872C0A" w:rsidP="001C1EE2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708089" w14:textId="77777777" w:rsidR="00872C0A" w:rsidRPr="009F5790" w:rsidRDefault="00872C0A" w:rsidP="001C1EE2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FFD0CA" w14:textId="77777777" w:rsidR="00872C0A" w:rsidRPr="009F5790" w:rsidRDefault="00872C0A" w:rsidP="001C1EE2"/>
        </w:tc>
      </w:tr>
      <w:tr w:rsidR="00872C0A" w:rsidRPr="009F5790" w14:paraId="3532527A" w14:textId="77777777" w:rsidTr="001C1EE2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26FD8" w14:textId="77777777" w:rsidR="00872C0A" w:rsidRPr="009F5790" w:rsidRDefault="00872C0A" w:rsidP="001C1EE2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96311" w14:textId="77777777" w:rsidR="00872C0A" w:rsidRPr="009F5790" w:rsidRDefault="00872C0A" w:rsidP="001C1EE2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A8CD1" w14:textId="77777777" w:rsidR="00872C0A" w:rsidRPr="009F5790" w:rsidRDefault="00872C0A" w:rsidP="001C1EE2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921B1" w14:textId="77777777" w:rsidR="00872C0A" w:rsidRPr="009F5790" w:rsidRDefault="00872C0A" w:rsidP="001C1EE2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E4F34" w14:textId="77777777" w:rsidR="00872C0A" w:rsidRPr="009F5790" w:rsidRDefault="00872C0A" w:rsidP="001C1EE2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157CE" w14:textId="77777777" w:rsidR="00872C0A" w:rsidRPr="009F5790" w:rsidRDefault="00872C0A" w:rsidP="001C1EE2"/>
        </w:tc>
      </w:tr>
    </w:tbl>
    <w:p w14:paraId="1FB0F2DF" w14:textId="77777777" w:rsidR="00872C0A" w:rsidRDefault="00872C0A" w:rsidP="001C1EE2"/>
    <w:p w14:paraId="65F172E8" w14:textId="77777777" w:rsidR="00872C0A" w:rsidRPr="00872C0A" w:rsidRDefault="00872C0A" w:rsidP="001C1EE2"/>
    <w:p w14:paraId="62867C02" w14:textId="77777777" w:rsidR="00872C0A" w:rsidRPr="00B606A7" w:rsidRDefault="00872C0A" w:rsidP="001C1EE2">
      <w:pPr>
        <w:pStyle w:val="ListParagraph"/>
      </w:pPr>
    </w:p>
    <w:sectPr w:rsidR="00872C0A" w:rsidRPr="00B606A7" w:rsidSect="001C1EE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851" w:right="851" w:bottom="360" w:left="851" w:header="10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5DF52" w14:textId="77777777" w:rsidR="00493226" w:rsidRDefault="00493226" w:rsidP="001C1EE2">
      <w:r>
        <w:separator/>
      </w:r>
    </w:p>
    <w:p w14:paraId="4FE52B59" w14:textId="77777777" w:rsidR="00493226" w:rsidRDefault="00493226" w:rsidP="001C1EE2"/>
    <w:p w14:paraId="25BCD804" w14:textId="77777777" w:rsidR="00493226" w:rsidRDefault="00493226" w:rsidP="001C1EE2"/>
  </w:endnote>
  <w:endnote w:type="continuationSeparator" w:id="0">
    <w:p w14:paraId="1E4F8185" w14:textId="77777777" w:rsidR="00493226" w:rsidRDefault="00493226" w:rsidP="001C1EE2">
      <w:r>
        <w:continuationSeparator/>
      </w:r>
    </w:p>
    <w:p w14:paraId="6B289F62" w14:textId="77777777" w:rsidR="00493226" w:rsidRDefault="00493226" w:rsidP="001C1EE2"/>
    <w:p w14:paraId="10776B2A" w14:textId="77777777" w:rsidR="00493226" w:rsidRDefault="00493226" w:rsidP="001C1E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1C1EE2" w:rsidRDefault="001C1EE2" w:rsidP="001C1EE2">
    <w:pPr>
      <w:pStyle w:val="Footer"/>
    </w:pPr>
  </w:p>
  <w:p w14:paraId="5E49A9DD" w14:textId="77777777" w:rsidR="001C1EE2" w:rsidRDefault="001C1EE2" w:rsidP="001C1EE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E5424" w14:textId="77777777" w:rsidR="001C1EE2" w:rsidRDefault="001C1EE2" w:rsidP="001C1EE2">
    <w:pPr>
      <w:jc w:val="center"/>
    </w:pPr>
  </w:p>
  <w:p w14:paraId="733C566E" w14:textId="6B68365C" w:rsidR="001C1EE2" w:rsidRDefault="001C1EE2" w:rsidP="001C1EE2">
    <w:pPr>
      <w:jc w:val="center"/>
    </w:pPr>
    <w:r w:rsidRPr="00DD3832">
      <w:t>©201</w:t>
    </w:r>
    <w:r>
      <w:t>5</w:t>
    </w:r>
    <w:r w:rsidRPr="00DD3832">
      <w:t>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>|</w:t>
    </w:r>
  </w:p>
  <w:p w14:paraId="5E49A9E2" w14:textId="315B1B97" w:rsidR="001C1EE2" w:rsidRPr="001C1EE2" w:rsidRDefault="001C1EE2" w:rsidP="001C1EE2">
    <w:pPr>
      <w:jc w:val="center"/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505873984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CB1FDB">
          <w:rPr>
            <w:b/>
            <w:noProof/>
            <w:lang w:val="fr-FR"/>
          </w:rPr>
          <w:t>19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CB1FDB">
          <w:rPr>
            <w:noProof/>
            <w:lang w:val="fr-FR"/>
          </w:rPr>
          <w:t>19</w:t>
        </w:r>
        <w:r>
          <w:rPr>
            <w:lang w:val="fr-FR"/>
          </w:rPr>
          <w:fldChar w:fldCharType="end"/>
        </w:r>
      </w:sdtContent>
    </w:sdt>
  </w:p>
  <w:p w14:paraId="48726609" w14:textId="23A45DB7" w:rsidR="001C1EE2" w:rsidRPr="005E7574" w:rsidRDefault="001C1EE2" w:rsidP="001C1EE2">
    <w:r>
      <w:t>Capgemini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3D98D" w14:textId="77777777" w:rsidR="00493226" w:rsidRDefault="00493226" w:rsidP="001C1EE2">
      <w:r>
        <w:separator/>
      </w:r>
    </w:p>
    <w:p w14:paraId="058DAB6D" w14:textId="77777777" w:rsidR="00493226" w:rsidRDefault="00493226" w:rsidP="001C1EE2"/>
    <w:p w14:paraId="26F626BA" w14:textId="77777777" w:rsidR="00493226" w:rsidRDefault="00493226" w:rsidP="001C1EE2"/>
  </w:footnote>
  <w:footnote w:type="continuationSeparator" w:id="0">
    <w:p w14:paraId="2CE998C3" w14:textId="77777777" w:rsidR="00493226" w:rsidRDefault="00493226" w:rsidP="001C1EE2">
      <w:r>
        <w:continuationSeparator/>
      </w:r>
    </w:p>
    <w:p w14:paraId="18963853" w14:textId="77777777" w:rsidR="00493226" w:rsidRDefault="00493226" w:rsidP="001C1EE2"/>
    <w:p w14:paraId="55FB8691" w14:textId="77777777" w:rsidR="00493226" w:rsidRDefault="00493226" w:rsidP="001C1EE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1C1EE2" w:rsidRDefault="00493226" w:rsidP="001C1EE2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1C1EE2" w:rsidRDefault="001C1EE2" w:rsidP="001C1EE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1C1EE2" w:rsidRPr="003308F8" w:rsidRDefault="00493226" w:rsidP="001C1EE2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1C1EE2"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8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C1EE2">
      <w:t>Use Case Specification</w:t>
    </w:r>
  </w:p>
  <w:p w14:paraId="5E49A9DA" w14:textId="77777777" w:rsidR="001C1EE2" w:rsidRDefault="001C1EE2" w:rsidP="001C1EE2"/>
  <w:p w14:paraId="5E49A9DB" w14:textId="77777777" w:rsidR="001C1EE2" w:rsidRDefault="001C1EE2" w:rsidP="001C1EE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1C1EE2" w:rsidRDefault="00493226" w:rsidP="001C1EE2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A074B"/>
    <w:multiLevelType w:val="hybridMultilevel"/>
    <w:tmpl w:val="138E781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C66316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7A665E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1594D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CD0FA5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DC54313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F2F768E"/>
    <w:multiLevelType w:val="hybridMultilevel"/>
    <w:tmpl w:val="CB8C7510"/>
    <w:lvl w:ilvl="0" w:tplc="5D8C4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7C10BC"/>
    <w:multiLevelType w:val="hybridMultilevel"/>
    <w:tmpl w:val="0E868C8E"/>
    <w:lvl w:ilvl="0" w:tplc="B12C7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52F9C"/>
    <w:multiLevelType w:val="hybridMultilevel"/>
    <w:tmpl w:val="32228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434B3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947198D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A8829FF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E2F56CE"/>
    <w:multiLevelType w:val="hybridMultilevel"/>
    <w:tmpl w:val="530A067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F024B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C825779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DE21CDB"/>
    <w:multiLevelType w:val="hybridMultilevel"/>
    <w:tmpl w:val="530A0672"/>
    <w:lvl w:ilvl="0" w:tplc="0409000F">
      <w:start w:val="7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4F7D2AC0"/>
    <w:multiLevelType w:val="hybridMultilevel"/>
    <w:tmpl w:val="DF289F2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583C41FA"/>
    <w:multiLevelType w:val="hybridMultilevel"/>
    <w:tmpl w:val="CF7A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3639C"/>
    <w:multiLevelType w:val="hybridMultilevel"/>
    <w:tmpl w:val="8ACAD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704FA4"/>
    <w:multiLevelType w:val="hybridMultilevel"/>
    <w:tmpl w:val="354883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ED43BB9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47115A9"/>
    <w:multiLevelType w:val="hybridMultilevel"/>
    <w:tmpl w:val="B4B882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E34620"/>
    <w:multiLevelType w:val="hybridMultilevel"/>
    <w:tmpl w:val="530A067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E4C57"/>
    <w:multiLevelType w:val="hybridMultilevel"/>
    <w:tmpl w:val="F5A2D85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96176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ED23062"/>
    <w:multiLevelType w:val="hybridMultilevel"/>
    <w:tmpl w:val="B4B882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AF1F62"/>
    <w:multiLevelType w:val="multilevel"/>
    <w:tmpl w:val="8F1E13F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A0490E"/>
    <w:multiLevelType w:val="hybridMultilevel"/>
    <w:tmpl w:val="C9F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"/>
  </w:num>
  <w:num w:numId="3">
    <w:abstractNumId w:val="11"/>
  </w:num>
  <w:num w:numId="4">
    <w:abstractNumId w:val="33"/>
  </w:num>
  <w:num w:numId="5">
    <w:abstractNumId w:val="9"/>
  </w:num>
  <w:num w:numId="6">
    <w:abstractNumId w:val="21"/>
  </w:num>
  <w:num w:numId="7">
    <w:abstractNumId w:val="13"/>
  </w:num>
  <w:num w:numId="8">
    <w:abstractNumId w:val="31"/>
  </w:num>
  <w:num w:numId="9">
    <w:abstractNumId w:val="2"/>
  </w:num>
  <w:num w:numId="10">
    <w:abstractNumId w:val="12"/>
  </w:num>
  <w:num w:numId="11">
    <w:abstractNumId w:val="23"/>
  </w:num>
  <w:num w:numId="12">
    <w:abstractNumId w:val="5"/>
  </w:num>
  <w:num w:numId="13">
    <w:abstractNumId w:val="8"/>
  </w:num>
  <w:num w:numId="14">
    <w:abstractNumId w:val="10"/>
  </w:num>
  <w:num w:numId="15">
    <w:abstractNumId w:val="30"/>
  </w:num>
  <w:num w:numId="16">
    <w:abstractNumId w:val="26"/>
  </w:num>
  <w:num w:numId="17">
    <w:abstractNumId w:val="14"/>
  </w:num>
  <w:num w:numId="18">
    <w:abstractNumId w:val="15"/>
  </w:num>
  <w:num w:numId="19">
    <w:abstractNumId w:val="16"/>
  </w:num>
  <w:num w:numId="20">
    <w:abstractNumId w:val="29"/>
  </w:num>
  <w:num w:numId="21">
    <w:abstractNumId w:val="24"/>
  </w:num>
  <w:num w:numId="22">
    <w:abstractNumId w:val="6"/>
  </w:num>
  <w:num w:numId="23">
    <w:abstractNumId w:val="1"/>
  </w:num>
  <w:num w:numId="24">
    <w:abstractNumId w:val="7"/>
  </w:num>
  <w:num w:numId="25">
    <w:abstractNumId w:val="25"/>
  </w:num>
  <w:num w:numId="26">
    <w:abstractNumId w:val="3"/>
  </w:num>
  <w:num w:numId="27">
    <w:abstractNumId w:val="19"/>
  </w:num>
  <w:num w:numId="28">
    <w:abstractNumId w:val="18"/>
  </w:num>
  <w:num w:numId="29">
    <w:abstractNumId w:val="0"/>
  </w:num>
  <w:num w:numId="30">
    <w:abstractNumId w:val="34"/>
  </w:num>
  <w:num w:numId="31">
    <w:abstractNumId w:val="28"/>
  </w:num>
  <w:num w:numId="32">
    <w:abstractNumId w:val="20"/>
  </w:num>
  <w:num w:numId="33">
    <w:abstractNumId w:val="27"/>
  </w:num>
  <w:num w:numId="34">
    <w:abstractNumId w:val="17"/>
  </w:num>
  <w:num w:numId="35">
    <w:abstractNumId w:val="22"/>
  </w:num>
  <w:num w:numId="36">
    <w:abstractNumId w:val="21"/>
    <w:lvlOverride w:ilvl="0">
      <w:startOverride w:val="8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19F0"/>
    <w:rsid w:val="00004F46"/>
    <w:rsid w:val="000063BE"/>
    <w:rsid w:val="000126FA"/>
    <w:rsid w:val="00013D85"/>
    <w:rsid w:val="00014210"/>
    <w:rsid w:val="00052415"/>
    <w:rsid w:val="0008331A"/>
    <w:rsid w:val="00096043"/>
    <w:rsid w:val="000A63F4"/>
    <w:rsid w:val="000C5717"/>
    <w:rsid w:val="000D7BE1"/>
    <w:rsid w:val="000E00E7"/>
    <w:rsid w:val="00112357"/>
    <w:rsid w:val="0012666F"/>
    <w:rsid w:val="00141B52"/>
    <w:rsid w:val="00150EC1"/>
    <w:rsid w:val="00155262"/>
    <w:rsid w:val="00155339"/>
    <w:rsid w:val="00161C51"/>
    <w:rsid w:val="00164AD1"/>
    <w:rsid w:val="001674A4"/>
    <w:rsid w:val="0017290A"/>
    <w:rsid w:val="001804C0"/>
    <w:rsid w:val="0019751B"/>
    <w:rsid w:val="001A1E4F"/>
    <w:rsid w:val="001C1EE2"/>
    <w:rsid w:val="001C4D77"/>
    <w:rsid w:val="001D074B"/>
    <w:rsid w:val="00201D1D"/>
    <w:rsid w:val="00233482"/>
    <w:rsid w:val="00246C0A"/>
    <w:rsid w:val="002572DB"/>
    <w:rsid w:val="002902E2"/>
    <w:rsid w:val="002D0988"/>
    <w:rsid w:val="002F046F"/>
    <w:rsid w:val="00303E5A"/>
    <w:rsid w:val="003308F8"/>
    <w:rsid w:val="00332A79"/>
    <w:rsid w:val="00334B92"/>
    <w:rsid w:val="00395294"/>
    <w:rsid w:val="003C539C"/>
    <w:rsid w:val="004027C9"/>
    <w:rsid w:val="004347D3"/>
    <w:rsid w:val="00472619"/>
    <w:rsid w:val="00472DB3"/>
    <w:rsid w:val="00472FF2"/>
    <w:rsid w:val="00493226"/>
    <w:rsid w:val="004A7DCD"/>
    <w:rsid w:val="004B0BF8"/>
    <w:rsid w:val="004C3902"/>
    <w:rsid w:val="004E7445"/>
    <w:rsid w:val="004F3FF5"/>
    <w:rsid w:val="00530E5A"/>
    <w:rsid w:val="0053544D"/>
    <w:rsid w:val="00552AEE"/>
    <w:rsid w:val="00580497"/>
    <w:rsid w:val="005B3604"/>
    <w:rsid w:val="005D4827"/>
    <w:rsid w:val="005E5169"/>
    <w:rsid w:val="005E7574"/>
    <w:rsid w:val="00605B2D"/>
    <w:rsid w:val="006349A0"/>
    <w:rsid w:val="006403D2"/>
    <w:rsid w:val="0064586A"/>
    <w:rsid w:val="00667576"/>
    <w:rsid w:val="006A615C"/>
    <w:rsid w:val="006B0A33"/>
    <w:rsid w:val="00765204"/>
    <w:rsid w:val="00775844"/>
    <w:rsid w:val="00790A92"/>
    <w:rsid w:val="007A16C6"/>
    <w:rsid w:val="007A3687"/>
    <w:rsid w:val="007B4E6B"/>
    <w:rsid w:val="007C7699"/>
    <w:rsid w:val="007E00E8"/>
    <w:rsid w:val="007F60AF"/>
    <w:rsid w:val="008036AF"/>
    <w:rsid w:val="008167AB"/>
    <w:rsid w:val="00850205"/>
    <w:rsid w:val="00872C0A"/>
    <w:rsid w:val="00882A5D"/>
    <w:rsid w:val="008A7999"/>
    <w:rsid w:val="008B6B15"/>
    <w:rsid w:val="008D1CF1"/>
    <w:rsid w:val="008D634D"/>
    <w:rsid w:val="0091275A"/>
    <w:rsid w:val="00917633"/>
    <w:rsid w:val="00935785"/>
    <w:rsid w:val="009410F1"/>
    <w:rsid w:val="009768DB"/>
    <w:rsid w:val="0098706E"/>
    <w:rsid w:val="009A6B54"/>
    <w:rsid w:val="009A7052"/>
    <w:rsid w:val="009B08D1"/>
    <w:rsid w:val="009B4999"/>
    <w:rsid w:val="009F5790"/>
    <w:rsid w:val="00A10DE5"/>
    <w:rsid w:val="00A1407A"/>
    <w:rsid w:val="00A33C06"/>
    <w:rsid w:val="00A65EC7"/>
    <w:rsid w:val="00A971EE"/>
    <w:rsid w:val="00AA3B75"/>
    <w:rsid w:val="00AC4943"/>
    <w:rsid w:val="00AE6300"/>
    <w:rsid w:val="00AE6C7C"/>
    <w:rsid w:val="00AE763E"/>
    <w:rsid w:val="00AF402D"/>
    <w:rsid w:val="00AF5631"/>
    <w:rsid w:val="00B136BF"/>
    <w:rsid w:val="00B231E6"/>
    <w:rsid w:val="00B32B51"/>
    <w:rsid w:val="00B34985"/>
    <w:rsid w:val="00B45EA4"/>
    <w:rsid w:val="00B606A7"/>
    <w:rsid w:val="00B7792E"/>
    <w:rsid w:val="00B80750"/>
    <w:rsid w:val="00BA24A0"/>
    <w:rsid w:val="00C13A48"/>
    <w:rsid w:val="00C24AC2"/>
    <w:rsid w:val="00C32177"/>
    <w:rsid w:val="00C3602B"/>
    <w:rsid w:val="00C37DC8"/>
    <w:rsid w:val="00C37EC6"/>
    <w:rsid w:val="00C42A1E"/>
    <w:rsid w:val="00C57E5C"/>
    <w:rsid w:val="00C65776"/>
    <w:rsid w:val="00C82F93"/>
    <w:rsid w:val="00C84AE8"/>
    <w:rsid w:val="00C934E4"/>
    <w:rsid w:val="00C94E7A"/>
    <w:rsid w:val="00C97676"/>
    <w:rsid w:val="00CB1FDB"/>
    <w:rsid w:val="00CD1402"/>
    <w:rsid w:val="00D00798"/>
    <w:rsid w:val="00D12ADC"/>
    <w:rsid w:val="00D16345"/>
    <w:rsid w:val="00D23459"/>
    <w:rsid w:val="00D316EB"/>
    <w:rsid w:val="00D318E1"/>
    <w:rsid w:val="00D40824"/>
    <w:rsid w:val="00D55179"/>
    <w:rsid w:val="00D62EB9"/>
    <w:rsid w:val="00DC40E6"/>
    <w:rsid w:val="00DD3832"/>
    <w:rsid w:val="00DD3DC0"/>
    <w:rsid w:val="00E12319"/>
    <w:rsid w:val="00E148BC"/>
    <w:rsid w:val="00E218F1"/>
    <w:rsid w:val="00E26304"/>
    <w:rsid w:val="00E71838"/>
    <w:rsid w:val="00EA36BC"/>
    <w:rsid w:val="00EB30C1"/>
    <w:rsid w:val="00ED7534"/>
    <w:rsid w:val="00F11BF2"/>
    <w:rsid w:val="00F27F5E"/>
    <w:rsid w:val="00F31BF2"/>
    <w:rsid w:val="00F56846"/>
    <w:rsid w:val="00F76F15"/>
    <w:rsid w:val="00F8410D"/>
    <w:rsid w:val="00F854CC"/>
    <w:rsid w:val="00F9573D"/>
    <w:rsid w:val="00FC181B"/>
    <w:rsid w:val="00FF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1735D5E4-5E33-4C06-8EB8-CA3573E7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1C1EE2"/>
    <w:pPr>
      <w:jc w:val="both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1C4D77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F71ECD-533A-40F9-9120-1F9F2703DD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22905E-640D-44CE-BD16-E64ACC0B3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260</TotalTime>
  <Pages>19</Pages>
  <Words>2933</Words>
  <Characters>16724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19618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Kamidi, Mahender</dc:creator>
  <cp:lastModifiedBy>Kamidi, Mahender</cp:lastModifiedBy>
  <cp:revision>32</cp:revision>
  <dcterms:created xsi:type="dcterms:W3CDTF">2018-06-22T03:09:00Z</dcterms:created>
  <dcterms:modified xsi:type="dcterms:W3CDTF">2018-06-26T05:04:00Z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